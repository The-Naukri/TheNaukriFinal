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051" w:rsidRDefault="00F816E2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91321BC999BC4A86B63E9F7E750B3F72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EC6113">
            <w:t>851, Moti Khadki,</w:t>
          </w:r>
          <w:r w:rsidR="00EC6113">
            <w:br/>
            <w:t>Sunav.</w:t>
          </w:r>
        </w:sdtContent>
      </w:sdt>
    </w:p>
    <w:sdt>
      <w:sdtPr>
        <w:alias w:val="Category"/>
        <w:tag w:val=""/>
        <w:id w:val="1543715586"/>
        <w:placeholder>
          <w:docPart w:val="2214DDB3B6014087B8F495732E01A95B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D33051" w:rsidRDefault="00B06DFC">
          <w:pPr>
            <w:pStyle w:val="ContactInfo"/>
          </w:pPr>
          <w:r>
            <w:t>Ta- Petlad, Dist- Anand</w:t>
          </w:r>
        </w:p>
      </w:sdtContent>
    </w:sdt>
    <w:p w:rsidR="00D33051" w:rsidRDefault="00F816E2" w:rsidP="006D1A85">
      <w:pPr>
        <w:pStyle w:val="ContactInfo"/>
      </w:pPr>
      <w:sdt>
        <w:sdtPr>
          <w:alias w:val="Telephone"/>
          <w:tag w:val="Telephone"/>
          <w:id w:val="599758962"/>
          <w:placeholder>
            <w:docPart w:val="B106ECF7CAAB4090B5562C3FC1DF3078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556EE6">
            <w:t>81284-20810</w:t>
          </w:r>
        </w:sdtContent>
      </w:sdt>
    </w:p>
    <w:sdt>
      <w:sdtPr>
        <w:rPr>
          <w:rStyle w:val="Emphasis"/>
        </w:rPr>
        <w:alias w:val="Email"/>
        <w:tag w:val=""/>
        <w:id w:val="1889536063"/>
        <w:placeholder>
          <w:docPart w:val="734D5507406E4443B214709AD15D6D2A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D33051" w:rsidRDefault="00556EE6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Sassu13895@gmail.com</w:t>
          </w:r>
        </w:p>
      </w:sdtContent>
    </w:sdt>
    <w:p w:rsidR="00D33051" w:rsidRDefault="00F816E2">
      <w:pPr>
        <w:pStyle w:val="Name"/>
      </w:pPr>
      <w:sdt>
        <w:sdtPr>
          <w:alias w:val="Your Name"/>
          <w:tag w:val=""/>
          <w:id w:val="1197042864"/>
          <w:placeholder>
            <w:docPart w:val="B19EDFA7C65B447D8947C30F1A10FEF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556EE6">
            <w:t>SHASHANK</w:t>
          </w:r>
          <w:r w:rsidR="006D1A85">
            <w:t xml:space="preserve"> PATEL</w:t>
          </w:r>
        </w:sdtContent>
      </w:sdt>
    </w:p>
    <w:tbl>
      <w:tblPr>
        <w:tblStyle w:val="PlainTable1"/>
        <w:tblW w:w="5022" w:type="pct"/>
        <w:tblLook w:val="04A0" w:firstRow="1" w:lastRow="0" w:firstColumn="1" w:lastColumn="0" w:noHBand="0" w:noVBand="1"/>
        <w:tblDescription w:val="Resume"/>
      </w:tblPr>
      <w:tblGrid>
        <w:gridCol w:w="1837"/>
        <w:gridCol w:w="2121"/>
        <w:gridCol w:w="2509"/>
        <w:gridCol w:w="1634"/>
        <w:gridCol w:w="1127"/>
        <w:gridCol w:w="886"/>
      </w:tblGrid>
      <w:tr w:rsidR="000B39F4" w:rsidTr="00556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0B39F4" w:rsidRDefault="000B39F4" w:rsidP="00556EE6">
            <w:pPr>
              <w:pStyle w:val="Heading1"/>
              <w:jc w:val="center"/>
              <w:outlineLvl w:val="0"/>
            </w:pPr>
            <w:r>
              <w:t>Objective</w:t>
            </w:r>
          </w:p>
        </w:tc>
        <w:tc>
          <w:tcPr>
            <w:tcW w:w="8277" w:type="dxa"/>
            <w:gridSpan w:val="5"/>
            <w:vAlign w:val="center"/>
          </w:tcPr>
          <w:p w:rsidR="000B39F4" w:rsidRPr="001A343E" w:rsidRDefault="000B39F4" w:rsidP="00556EE6">
            <w:pPr>
              <w:pStyle w:val="Resum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A343E">
              <w:rPr>
                <w:b w:val="0"/>
              </w:rPr>
              <w:t>To work firm where I can utilize my knowledge and skills which helps me to develop my hidden qualities in addition to fulfill organizational goals.</w:t>
            </w:r>
          </w:p>
          <w:p w:rsidR="00FA13B3" w:rsidRPr="001A343E" w:rsidRDefault="00FA13B3" w:rsidP="00556EE6">
            <w:pPr>
              <w:pStyle w:val="Resum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FA13B3" w:rsidTr="0055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Merge w:val="restart"/>
          </w:tcPr>
          <w:p w:rsidR="00FA13B3" w:rsidRDefault="00FA13B3">
            <w:pPr>
              <w:pStyle w:val="Heading1"/>
              <w:outlineLvl w:val="0"/>
              <w:rPr>
                <w:b w:val="0"/>
                <w:bCs w:val="0"/>
              </w:rPr>
            </w:pPr>
            <w:r>
              <w:t>Education</w:t>
            </w:r>
          </w:p>
          <w:p w:rsidR="00FA13B3" w:rsidRDefault="00FA13B3" w:rsidP="000B39F4">
            <w:pPr>
              <w:pStyle w:val="Heading1"/>
              <w:outlineLvl w:val="0"/>
            </w:pPr>
          </w:p>
          <w:p w:rsidR="00FA13B3" w:rsidRDefault="00FA13B3" w:rsidP="00FA13B3"/>
          <w:p w:rsidR="00FA13B3" w:rsidRDefault="00FA13B3" w:rsidP="00FA13B3"/>
          <w:p w:rsidR="00FA13B3" w:rsidRDefault="00FA13B3" w:rsidP="00FA13B3"/>
          <w:p w:rsidR="00FA13B3" w:rsidRDefault="00FA13B3" w:rsidP="00FA13B3"/>
          <w:p w:rsidR="00FA13B3" w:rsidRDefault="00FA13B3" w:rsidP="00FA13B3"/>
          <w:p w:rsidR="00FA13B3" w:rsidRDefault="00FA13B3" w:rsidP="00FA13B3"/>
          <w:p w:rsidR="00FA13B3" w:rsidRDefault="00FA13B3" w:rsidP="00FA13B3"/>
        </w:tc>
        <w:tc>
          <w:tcPr>
            <w:tcW w:w="2121" w:type="dxa"/>
          </w:tcPr>
          <w:p w:rsidR="00FA13B3" w:rsidRPr="001A343E" w:rsidRDefault="00FA13B3" w:rsidP="000B3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A343E">
              <w:rPr>
                <w:b/>
              </w:rPr>
              <w:t>QUALIFICATION</w:t>
            </w:r>
          </w:p>
        </w:tc>
        <w:tc>
          <w:tcPr>
            <w:tcW w:w="2509" w:type="dxa"/>
          </w:tcPr>
          <w:p w:rsidR="00FA13B3" w:rsidRPr="001A343E" w:rsidRDefault="00FA13B3" w:rsidP="000B3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A343E">
              <w:rPr>
                <w:b/>
              </w:rPr>
              <w:t>BOARD/UNIVERSITY</w:t>
            </w:r>
          </w:p>
        </w:tc>
        <w:tc>
          <w:tcPr>
            <w:tcW w:w="1634" w:type="dxa"/>
          </w:tcPr>
          <w:p w:rsidR="00FA13B3" w:rsidRPr="001A343E" w:rsidRDefault="00FA13B3" w:rsidP="000B3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A343E">
              <w:rPr>
                <w:b/>
              </w:rPr>
              <w:t>INSTITUTE</w:t>
            </w:r>
          </w:p>
        </w:tc>
        <w:tc>
          <w:tcPr>
            <w:tcW w:w="1127" w:type="dxa"/>
          </w:tcPr>
          <w:p w:rsidR="00FA13B3" w:rsidRPr="001A343E" w:rsidRDefault="00FA13B3" w:rsidP="000B3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A343E">
              <w:rPr>
                <w:b/>
              </w:rPr>
              <w:t>RESULT</w:t>
            </w:r>
          </w:p>
        </w:tc>
        <w:tc>
          <w:tcPr>
            <w:tcW w:w="885" w:type="dxa"/>
          </w:tcPr>
          <w:p w:rsidR="00FA13B3" w:rsidRPr="001A343E" w:rsidRDefault="00FA13B3" w:rsidP="000B3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A343E">
              <w:rPr>
                <w:b/>
              </w:rPr>
              <w:t>YEAR</w:t>
            </w:r>
          </w:p>
        </w:tc>
      </w:tr>
      <w:tr w:rsidR="00FA13B3" w:rsidTr="00556EE6">
        <w:trPr>
          <w:trHeight w:val="1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Merge/>
          </w:tcPr>
          <w:p w:rsidR="00FA13B3" w:rsidRDefault="00FA13B3" w:rsidP="00FA13B3"/>
        </w:tc>
        <w:tc>
          <w:tcPr>
            <w:tcW w:w="2121" w:type="dxa"/>
          </w:tcPr>
          <w:p w:rsidR="00FA13B3" w:rsidRPr="001A343E" w:rsidRDefault="00FA13B3" w:rsidP="000B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43E">
              <w:t>B.E. MECHANICAL ENGINEERING</w:t>
            </w:r>
          </w:p>
        </w:tc>
        <w:tc>
          <w:tcPr>
            <w:tcW w:w="2509" w:type="dxa"/>
          </w:tcPr>
          <w:p w:rsidR="00FA13B3" w:rsidRPr="001A343E" w:rsidRDefault="00FA1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43E">
              <w:t>GUJARAT TECHNOLOGICAL UNIVERSITY</w:t>
            </w:r>
          </w:p>
        </w:tc>
        <w:tc>
          <w:tcPr>
            <w:tcW w:w="1634" w:type="dxa"/>
          </w:tcPr>
          <w:p w:rsidR="00FA13B3" w:rsidRPr="001A343E" w:rsidRDefault="00FA1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43E">
              <w:t>I.I.E.T - DHARMAJ</w:t>
            </w:r>
          </w:p>
        </w:tc>
        <w:tc>
          <w:tcPr>
            <w:tcW w:w="1127" w:type="dxa"/>
          </w:tcPr>
          <w:p w:rsidR="00FA13B3" w:rsidRPr="001A343E" w:rsidRDefault="00A33584" w:rsidP="000B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6.37</w:t>
            </w:r>
            <w:r w:rsidR="00556EE6">
              <w:t xml:space="preserve"> CGPA</w:t>
            </w:r>
          </w:p>
        </w:tc>
        <w:tc>
          <w:tcPr>
            <w:tcW w:w="885" w:type="dxa"/>
          </w:tcPr>
          <w:p w:rsidR="00FA13B3" w:rsidRPr="001A343E" w:rsidRDefault="00FA1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43E">
              <w:t>2016</w:t>
            </w:r>
          </w:p>
        </w:tc>
      </w:tr>
      <w:tr w:rsidR="00FA13B3" w:rsidTr="0055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Merge/>
          </w:tcPr>
          <w:p w:rsidR="00FA13B3" w:rsidRDefault="00FA13B3" w:rsidP="00FA13B3"/>
        </w:tc>
        <w:tc>
          <w:tcPr>
            <w:tcW w:w="2121" w:type="dxa"/>
          </w:tcPr>
          <w:p w:rsidR="00FA13B3" w:rsidRPr="001A343E" w:rsidRDefault="00556EE6" w:rsidP="000B3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H.S.C</w:t>
            </w:r>
          </w:p>
        </w:tc>
        <w:tc>
          <w:tcPr>
            <w:tcW w:w="2509" w:type="dxa"/>
          </w:tcPr>
          <w:p w:rsidR="00FA13B3" w:rsidRPr="001A343E" w:rsidRDefault="00556EE6" w:rsidP="000B3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43E">
              <w:t xml:space="preserve">GUJARAT STATE </w:t>
            </w:r>
            <w:r>
              <w:t xml:space="preserve">HIGHER </w:t>
            </w:r>
            <w:r w:rsidRPr="001A343E">
              <w:t>EDUCATION BOARD</w:t>
            </w:r>
          </w:p>
        </w:tc>
        <w:tc>
          <w:tcPr>
            <w:tcW w:w="1634" w:type="dxa"/>
          </w:tcPr>
          <w:p w:rsidR="00FA13B3" w:rsidRPr="001A343E" w:rsidRDefault="00556EE6" w:rsidP="000B3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R.P.T.P</w:t>
            </w:r>
          </w:p>
        </w:tc>
        <w:tc>
          <w:tcPr>
            <w:tcW w:w="1127" w:type="dxa"/>
          </w:tcPr>
          <w:p w:rsidR="00FA13B3" w:rsidRPr="001A343E" w:rsidRDefault="00556EE6" w:rsidP="000B3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62 %</w:t>
            </w:r>
          </w:p>
        </w:tc>
        <w:tc>
          <w:tcPr>
            <w:tcW w:w="885" w:type="dxa"/>
          </w:tcPr>
          <w:p w:rsidR="00FA13B3" w:rsidRPr="001A343E" w:rsidRDefault="00556EE6" w:rsidP="000B3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2012</w:t>
            </w:r>
          </w:p>
        </w:tc>
      </w:tr>
      <w:tr w:rsidR="00FA13B3" w:rsidTr="00556EE6">
        <w:trPr>
          <w:trHeight w:val="1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Merge/>
          </w:tcPr>
          <w:p w:rsidR="00FA13B3" w:rsidRPr="00FA13B3" w:rsidRDefault="00FA13B3" w:rsidP="00FA13B3"/>
        </w:tc>
        <w:tc>
          <w:tcPr>
            <w:tcW w:w="2121" w:type="dxa"/>
          </w:tcPr>
          <w:p w:rsidR="00FA13B3" w:rsidRPr="001A343E" w:rsidRDefault="00FA13B3" w:rsidP="000B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43E">
              <w:t>S.S.C</w:t>
            </w:r>
          </w:p>
        </w:tc>
        <w:tc>
          <w:tcPr>
            <w:tcW w:w="2509" w:type="dxa"/>
          </w:tcPr>
          <w:p w:rsidR="00FA13B3" w:rsidRPr="001A343E" w:rsidRDefault="00FA13B3" w:rsidP="000B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43E">
              <w:t>GUJARAT STATE EDUCATION BOARD</w:t>
            </w:r>
          </w:p>
        </w:tc>
        <w:tc>
          <w:tcPr>
            <w:tcW w:w="1634" w:type="dxa"/>
          </w:tcPr>
          <w:p w:rsidR="00FA13B3" w:rsidRPr="001A343E" w:rsidRDefault="00556EE6" w:rsidP="000B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BAVISGAM VIDHYALAY</w:t>
            </w:r>
          </w:p>
        </w:tc>
        <w:tc>
          <w:tcPr>
            <w:tcW w:w="1127" w:type="dxa"/>
          </w:tcPr>
          <w:p w:rsidR="00FA13B3" w:rsidRPr="001A343E" w:rsidRDefault="00556EE6" w:rsidP="000B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72 %</w:t>
            </w:r>
          </w:p>
        </w:tc>
        <w:tc>
          <w:tcPr>
            <w:tcW w:w="885" w:type="dxa"/>
          </w:tcPr>
          <w:p w:rsidR="00FA13B3" w:rsidRPr="001A343E" w:rsidRDefault="00FA13B3" w:rsidP="000B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43E">
              <w:t>2010</w:t>
            </w:r>
          </w:p>
        </w:tc>
      </w:tr>
      <w:tr w:rsidR="00FA13B3" w:rsidTr="0055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FA13B3" w:rsidRDefault="00FA13B3" w:rsidP="00556EE6">
            <w:pPr>
              <w:pStyle w:val="Heading1"/>
              <w:jc w:val="center"/>
              <w:outlineLvl w:val="0"/>
            </w:pPr>
            <w:r>
              <w:t>AREA OF INTEREST</w:t>
            </w:r>
          </w:p>
        </w:tc>
        <w:tc>
          <w:tcPr>
            <w:tcW w:w="8277" w:type="dxa"/>
            <w:gridSpan w:val="5"/>
            <w:vAlign w:val="center"/>
          </w:tcPr>
          <w:p w:rsidR="00FA13B3" w:rsidRPr="001A343E" w:rsidRDefault="00EC6113" w:rsidP="00556EE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QUALITY CONTROL</w:t>
            </w:r>
            <w:bookmarkStart w:id="0" w:name="_GoBack"/>
            <w:bookmarkEnd w:id="0"/>
          </w:p>
          <w:p w:rsidR="00FA13B3" w:rsidRPr="001A343E" w:rsidRDefault="00556EE6" w:rsidP="00556EE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PRODUCTION TECHNOLOGY</w:t>
            </w:r>
          </w:p>
        </w:tc>
      </w:tr>
      <w:tr w:rsidR="00FA13B3" w:rsidTr="00556EE6">
        <w:trPr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FA13B3" w:rsidRPr="00FA13B3" w:rsidRDefault="00FA13B3" w:rsidP="00556EE6">
            <w:pPr>
              <w:pStyle w:val="Heading1"/>
              <w:jc w:val="center"/>
              <w:outlineLvl w:val="0"/>
            </w:pPr>
            <w:r>
              <w:t>ACADAMIC PROJECT</w:t>
            </w:r>
          </w:p>
          <w:p w:rsidR="00FA13B3" w:rsidRPr="00FA13B3" w:rsidRDefault="00FA13B3" w:rsidP="00556EE6">
            <w:pPr>
              <w:jc w:val="center"/>
            </w:pPr>
          </w:p>
        </w:tc>
        <w:tc>
          <w:tcPr>
            <w:tcW w:w="8277" w:type="dxa"/>
            <w:gridSpan w:val="5"/>
            <w:vAlign w:val="center"/>
          </w:tcPr>
          <w:p w:rsidR="00FA13B3" w:rsidRPr="001A343E" w:rsidRDefault="00FA13B3" w:rsidP="00556EE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43E">
              <w:t xml:space="preserve">DESIGN </w:t>
            </w:r>
            <w:r w:rsidR="00556EE6">
              <w:t>OF VERTICAL INDEXING MOULDING MACHINE</w:t>
            </w:r>
          </w:p>
        </w:tc>
      </w:tr>
      <w:tr w:rsidR="00FA13B3" w:rsidTr="0055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FA13B3" w:rsidRDefault="00FA13B3" w:rsidP="00556EE6">
            <w:pPr>
              <w:pStyle w:val="Heading1"/>
              <w:jc w:val="center"/>
              <w:outlineLvl w:val="0"/>
            </w:pPr>
            <w:r>
              <w:t>LANGUAGES</w:t>
            </w:r>
          </w:p>
        </w:tc>
        <w:tc>
          <w:tcPr>
            <w:tcW w:w="8277" w:type="dxa"/>
            <w:gridSpan w:val="5"/>
            <w:vAlign w:val="center"/>
          </w:tcPr>
          <w:p w:rsidR="00FA13B3" w:rsidRPr="001A343E" w:rsidRDefault="00FA13B3" w:rsidP="00556EE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43E">
              <w:t>ENGLISH</w:t>
            </w:r>
          </w:p>
          <w:p w:rsidR="00FA13B3" w:rsidRPr="001A343E" w:rsidRDefault="00FA13B3" w:rsidP="00556EE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43E">
              <w:t>HINDI</w:t>
            </w:r>
          </w:p>
          <w:p w:rsidR="00FA13B3" w:rsidRPr="001A343E" w:rsidRDefault="00FA13B3" w:rsidP="00556EE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43E">
              <w:t>GUJARATI</w:t>
            </w:r>
          </w:p>
          <w:p w:rsidR="001A343E" w:rsidRPr="001A343E" w:rsidRDefault="001A343E" w:rsidP="00556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343E" w:rsidTr="00556EE6">
        <w:trPr>
          <w:trHeight w:val="10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1A343E" w:rsidRDefault="001A343E" w:rsidP="00556EE6">
            <w:pPr>
              <w:pStyle w:val="Heading1"/>
              <w:jc w:val="center"/>
              <w:outlineLvl w:val="0"/>
            </w:pPr>
            <w:r>
              <w:t>DECLARATION</w:t>
            </w:r>
          </w:p>
        </w:tc>
        <w:tc>
          <w:tcPr>
            <w:tcW w:w="8277" w:type="dxa"/>
            <w:gridSpan w:val="5"/>
            <w:vAlign w:val="center"/>
          </w:tcPr>
          <w:p w:rsidR="001A343E" w:rsidRPr="001A343E" w:rsidRDefault="001A343E" w:rsidP="00556EE6">
            <w:pPr>
              <w:tabs>
                <w:tab w:val="left" w:pos="90"/>
              </w:tabs>
              <w:spacing w:before="0"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43E">
              <w:t>I hereby declare that the above mentioned information is true to the best of my knowledge.</w:t>
            </w:r>
          </w:p>
          <w:p w:rsidR="001A343E" w:rsidRPr="001A343E" w:rsidRDefault="001A343E" w:rsidP="00556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33051" w:rsidRDefault="001A343E" w:rsidP="001A343E">
      <w:pPr>
        <w:tabs>
          <w:tab w:val="left" w:pos="90"/>
        </w:tabs>
      </w:pPr>
      <w:r>
        <w:rPr>
          <w:b/>
          <w:bCs/>
        </w:rPr>
        <w:t xml:space="preserve">Place: </w:t>
      </w:r>
      <w:r w:rsidR="00556EE6">
        <w:rPr>
          <w:b/>
          <w:bCs/>
        </w:rPr>
        <w:t>SUNAV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                       Signature:  PATEL </w:t>
      </w:r>
      <w:r w:rsidR="00556EE6">
        <w:rPr>
          <w:b/>
          <w:bCs/>
        </w:rPr>
        <w:t>SHASHANK C.</w:t>
      </w:r>
    </w:p>
    <w:sectPr w:rsidR="00D33051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6E2" w:rsidRDefault="00F816E2">
      <w:pPr>
        <w:spacing w:before="0" w:after="0" w:line="240" w:lineRule="auto"/>
      </w:pPr>
      <w:r>
        <w:separator/>
      </w:r>
    </w:p>
  </w:endnote>
  <w:endnote w:type="continuationSeparator" w:id="0">
    <w:p w:rsidR="00F816E2" w:rsidRDefault="00F816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051" w:rsidRDefault="005363F2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A343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6E2" w:rsidRDefault="00F816E2">
      <w:pPr>
        <w:spacing w:before="0" w:after="0" w:line="240" w:lineRule="auto"/>
      </w:pPr>
      <w:r>
        <w:separator/>
      </w:r>
    </w:p>
  </w:footnote>
  <w:footnote w:type="continuationSeparator" w:id="0">
    <w:p w:rsidR="00F816E2" w:rsidRDefault="00F816E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639C5"/>
    <w:multiLevelType w:val="hybridMultilevel"/>
    <w:tmpl w:val="E9F28E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E925103"/>
    <w:multiLevelType w:val="hybridMultilevel"/>
    <w:tmpl w:val="6ECE6E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F5872"/>
    <w:multiLevelType w:val="hybridMultilevel"/>
    <w:tmpl w:val="CF2A109E"/>
    <w:lvl w:ilvl="0" w:tplc="D4C656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5C47BE"/>
    <w:multiLevelType w:val="hybridMultilevel"/>
    <w:tmpl w:val="48EC1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A85"/>
    <w:rsid w:val="000B39F4"/>
    <w:rsid w:val="000E4618"/>
    <w:rsid w:val="001A343E"/>
    <w:rsid w:val="00276BBA"/>
    <w:rsid w:val="005363F2"/>
    <w:rsid w:val="00556EE6"/>
    <w:rsid w:val="006D1A85"/>
    <w:rsid w:val="009837CB"/>
    <w:rsid w:val="00A33584"/>
    <w:rsid w:val="00B06DFC"/>
    <w:rsid w:val="00D33051"/>
    <w:rsid w:val="00EC6113"/>
    <w:rsid w:val="00F816E2"/>
    <w:rsid w:val="00FA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7C22F5-2323-4B84-A23E-E2DD87C4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table" w:styleId="PlainTable1">
    <w:name w:val="Plain Table 1"/>
    <w:basedOn w:val="TableNormal"/>
    <w:uiPriority w:val="40"/>
    <w:rsid w:val="006D1A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FA13B3"/>
    <w:pPr>
      <w:ind w:left="720"/>
      <w:contextualSpacing/>
    </w:pPr>
  </w:style>
  <w:style w:type="paragraph" w:styleId="ListBullet">
    <w:name w:val="List Bullet"/>
    <w:basedOn w:val="Normal"/>
    <w:uiPriority w:val="36"/>
    <w:unhideWhenUsed/>
    <w:qFormat/>
    <w:rsid w:val="001A343E"/>
    <w:pPr>
      <w:numPr>
        <w:numId w:val="3"/>
      </w:numPr>
      <w:spacing w:before="0" w:after="180" w:line="264" w:lineRule="auto"/>
    </w:pPr>
    <w:rPr>
      <w:rFonts w:cs="Times New Roman"/>
      <w:color w:val="auto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1321BC999BC4A86B63E9F7E750B3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3D4DB-3FE6-471A-837C-A1BB33346E09}"/>
      </w:docPartPr>
      <w:docPartBody>
        <w:p w:rsidR="00675C50" w:rsidRDefault="00CA2922">
          <w:pPr>
            <w:pStyle w:val="91321BC999BC4A86B63E9F7E750B3F72"/>
          </w:pPr>
          <w:r>
            <w:t>[Street Address]</w:t>
          </w:r>
        </w:p>
      </w:docPartBody>
    </w:docPart>
    <w:docPart>
      <w:docPartPr>
        <w:name w:val="2214DDB3B6014087B8F495732E01A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5337F-C1AA-4E38-B54A-6A122735CC37}"/>
      </w:docPartPr>
      <w:docPartBody>
        <w:p w:rsidR="00675C50" w:rsidRDefault="00CA2922">
          <w:pPr>
            <w:pStyle w:val="2214DDB3B6014087B8F495732E01A95B"/>
          </w:pPr>
          <w:r>
            <w:t>[City, ST ZIP Code]</w:t>
          </w:r>
        </w:p>
      </w:docPartBody>
    </w:docPart>
    <w:docPart>
      <w:docPartPr>
        <w:name w:val="B106ECF7CAAB4090B5562C3FC1DF3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F7AB3-7289-4554-8E95-56B85807F987}"/>
      </w:docPartPr>
      <w:docPartBody>
        <w:p w:rsidR="00675C50" w:rsidRDefault="00CA2922">
          <w:pPr>
            <w:pStyle w:val="B106ECF7CAAB4090B5562C3FC1DF3078"/>
          </w:pPr>
          <w:r>
            <w:t>[Telephone]</w:t>
          </w:r>
        </w:p>
      </w:docPartBody>
    </w:docPart>
    <w:docPart>
      <w:docPartPr>
        <w:name w:val="734D5507406E4443B214709AD15D6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74F36-F5EB-4299-B8FF-BD80FDE4AFDC}"/>
      </w:docPartPr>
      <w:docPartBody>
        <w:p w:rsidR="00675C50" w:rsidRDefault="00CA2922">
          <w:pPr>
            <w:pStyle w:val="734D5507406E4443B214709AD15D6D2A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B19EDFA7C65B447D8947C30F1A10F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BDAA9-C206-4211-A344-2B914BEB07B6}"/>
      </w:docPartPr>
      <w:docPartBody>
        <w:p w:rsidR="00675C50" w:rsidRDefault="00CA2922">
          <w:pPr>
            <w:pStyle w:val="B19EDFA7C65B447D8947C30F1A10FEF2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558"/>
    <w:rsid w:val="00271745"/>
    <w:rsid w:val="00675C50"/>
    <w:rsid w:val="00797558"/>
    <w:rsid w:val="00824BB3"/>
    <w:rsid w:val="00C4091B"/>
    <w:rsid w:val="00CA2922"/>
    <w:rsid w:val="00F2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321BC999BC4A86B63E9F7E750B3F72">
    <w:name w:val="91321BC999BC4A86B63E9F7E750B3F72"/>
  </w:style>
  <w:style w:type="paragraph" w:customStyle="1" w:styleId="2214DDB3B6014087B8F495732E01A95B">
    <w:name w:val="2214DDB3B6014087B8F495732E01A95B"/>
  </w:style>
  <w:style w:type="paragraph" w:customStyle="1" w:styleId="B106ECF7CAAB4090B5562C3FC1DF3078">
    <w:name w:val="B106ECF7CAAB4090B5562C3FC1DF3078"/>
  </w:style>
  <w:style w:type="paragraph" w:customStyle="1" w:styleId="FCEACF2430514016AA04E22454389A76">
    <w:name w:val="FCEACF2430514016AA04E22454389A76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734D5507406E4443B214709AD15D6D2A">
    <w:name w:val="734D5507406E4443B214709AD15D6D2A"/>
  </w:style>
  <w:style w:type="paragraph" w:customStyle="1" w:styleId="B19EDFA7C65B447D8947C30F1A10FEF2">
    <w:name w:val="B19EDFA7C65B447D8947C30F1A10FEF2"/>
  </w:style>
  <w:style w:type="paragraph" w:customStyle="1" w:styleId="BA90E8EFA8964F1B8DC2550D6C8F940F">
    <w:name w:val="BA90E8EFA8964F1B8DC2550D6C8F940F"/>
  </w:style>
  <w:style w:type="paragraph" w:customStyle="1" w:styleId="ResumeText">
    <w:name w:val="Resume Text"/>
    <w:basedOn w:val="Normal"/>
    <w:qFormat/>
    <w:rsid w:val="00797558"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BEC323D3A00D499D952D8BB292BCA861">
    <w:name w:val="BEC323D3A00D499D952D8BB292BCA861"/>
  </w:style>
  <w:style w:type="character" w:styleId="PlaceholderText">
    <w:name w:val="Placeholder Text"/>
    <w:basedOn w:val="DefaultParagraphFont"/>
    <w:uiPriority w:val="99"/>
    <w:semiHidden/>
    <w:rsid w:val="00797558"/>
    <w:rPr>
      <w:color w:val="808080"/>
    </w:rPr>
  </w:style>
  <w:style w:type="paragraph" w:customStyle="1" w:styleId="6F04F39A3B8C4CE0BB95DFF10D148FCB">
    <w:name w:val="6F04F39A3B8C4CE0BB95DFF10D148FCB"/>
  </w:style>
  <w:style w:type="paragraph" w:customStyle="1" w:styleId="A23EFCF3AB97454C92718B1D2E66470A">
    <w:name w:val="A23EFCF3AB97454C92718B1D2E66470A"/>
  </w:style>
  <w:style w:type="paragraph" w:customStyle="1" w:styleId="A7E39CEC18EE46AA820FFBC112A3E143">
    <w:name w:val="A7E39CEC18EE46AA820FFBC112A3E143"/>
  </w:style>
  <w:style w:type="paragraph" w:customStyle="1" w:styleId="A32235CBF65242F090333E12291104F9">
    <w:name w:val="A32235CBF65242F090333E12291104F9"/>
  </w:style>
  <w:style w:type="paragraph" w:customStyle="1" w:styleId="7A4FE150FACA4A8E8FA0B24A9FFF4135">
    <w:name w:val="7A4FE150FACA4A8E8FA0B24A9FFF4135"/>
  </w:style>
  <w:style w:type="paragraph" w:customStyle="1" w:styleId="B508713C38EB42DE84272CCE885ED21E">
    <w:name w:val="B508713C38EB42DE84272CCE885ED21E"/>
  </w:style>
  <w:style w:type="paragraph" w:customStyle="1" w:styleId="9A5E0EE72F304C9EB426ADF7B12CE652">
    <w:name w:val="9A5E0EE72F304C9EB426ADF7B12CE652"/>
  </w:style>
  <w:style w:type="paragraph" w:customStyle="1" w:styleId="FFD9F05205B5460DAA381E44DF5E87B8">
    <w:name w:val="FFD9F05205B5460DAA381E44DF5E87B8"/>
  </w:style>
  <w:style w:type="paragraph" w:customStyle="1" w:styleId="40E3F23DC3E744DA9FB5AC7DDD4F8561">
    <w:name w:val="40E3F23DC3E744DA9FB5AC7DDD4F8561"/>
  </w:style>
  <w:style w:type="paragraph" w:customStyle="1" w:styleId="D7124B1147324619B047D73F54E45CA7">
    <w:name w:val="D7124B1147324619B047D73F54E45CA7"/>
  </w:style>
  <w:style w:type="paragraph" w:customStyle="1" w:styleId="D78004FE4C7F4B1085E6259A272CED88">
    <w:name w:val="D78004FE4C7F4B1085E6259A272CED88"/>
  </w:style>
  <w:style w:type="paragraph" w:customStyle="1" w:styleId="067A6CD05D4849C8A1448B9D05E550D5">
    <w:name w:val="067A6CD05D4849C8A1448B9D05E550D5"/>
    <w:rsid w:val="00797558"/>
  </w:style>
  <w:style w:type="paragraph" w:customStyle="1" w:styleId="510F7362B938439BA246F60098849C1D">
    <w:name w:val="510F7362B938439BA246F60098849C1D"/>
    <w:rsid w:val="00797558"/>
  </w:style>
  <w:style w:type="paragraph" w:customStyle="1" w:styleId="D9E0399432B14EAFBA3E2B78534FE90B">
    <w:name w:val="D9E0399432B14EAFBA3E2B78534FE90B"/>
    <w:rsid w:val="00797558"/>
  </w:style>
  <w:style w:type="paragraph" w:customStyle="1" w:styleId="E1FBB8A1A0AE4DD399AA7896FE16F6FC">
    <w:name w:val="E1FBB8A1A0AE4DD399AA7896FE16F6FC"/>
    <w:rsid w:val="00797558"/>
  </w:style>
  <w:style w:type="paragraph" w:customStyle="1" w:styleId="DE0BADEB9C7441189BE7BA4C7AE5EB0B">
    <w:name w:val="DE0BADEB9C7441189BE7BA4C7AE5EB0B"/>
    <w:rsid w:val="00797558"/>
  </w:style>
  <w:style w:type="paragraph" w:customStyle="1" w:styleId="E8F24C1BB9FF4586AC9813D7400ABB9B">
    <w:name w:val="E8F24C1BB9FF4586AC9813D7400ABB9B"/>
    <w:rsid w:val="00797558"/>
  </w:style>
  <w:style w:type="paragraph" w:customStyle="1" w:styleId="0B3044F7CA2748C9BCB4629CBAE1E1F3">
    <w:name w:val="0B3044F7CA2748C9BCB4629CBAE1E1F3"/>
    <w:rsid w:val="00797558"/>
  </w:style>
  <w:style w:type="paragraph" w:customStyle="1" w:styleId="DF01D88BB6864DBA96E8C2A3B8F17EE0">
    <w:name w:val="DF01D88BB6864DBA96E8C2A3B8F17EE0"/>
    <w:rsid w:val="00797558"/>
  </w:style>
  <w:style w:type="paragraph" w:customStyle="1" w:styleId="D37FC6E78BEE4139AD7F76A5D5538805">
    <w:name w:val="D37FC6E78BEE4139AD7F76A5D5538805"/>
    <w:rsid w:val="00797558"/>
  </w:style>
  <w:style w:type="paragraph" w:customStyle="1" w:styleId="BAF9FFE76BF24F72AA5A65B8A3A06067">
    <w:name w:val="BAF9FFE76BF24F72AA5A65B8A3A06067"/>
    <w:rsid w:val="00797558"/>
  </w:style>
  <w:style w:type="paragraph" w:customStyle="1" w:styleId="C16376B7168C4D47941BC3C8940AD812">
    <w:name w:val="C16376B7168C4D47941BC3C8940AD812"/>
    <w:rsid w:val="00797558"/>
  </w:style>
  <w:style w:type="paragraph" w:customStyle="1" w:styleId="A3B1017341AD4DA9B03AA2B2B86683C6">
    <w:name w:val="A3B1017341AD4DA9B03AA2B2B86683C6"/>
    <w:rsid w:val="00797558"/>
  </w:style>
  <w:style w:type="paragraph" w:customStyle="1" w:styleId="9503AA32C22744128DABAEFA5EA86A74">
    <w:name w:val="9503AA32C22744128DABAEFA5EA86A74"/>
    <w:rsid w:val="00797558"/>
  </w:style>
  <w:style w:type="paragraph" w:customStyle="1" w:styleId="490D3F58331F4F10806A4CABBC33EAC9">
    <w:name w:val="490D3F58331F4F10806A4CABBC33EAC9"/>
    <w:rsid w:val="00797558"/>
  </w:style>
  <w:style w:type="paragraph" w:customStyle="1" w:styleId="152F8A670BBF4F999F624BDF971F696A">
    <w:name w:val="152F8A670BBF4F999F624BDF971F696A"/>
    <w:rsid w:val="00797558"/>
  </w:style>
  <w:style w:type="paragraph" w:customStyle="1" w:styleId="F87FC6891CB444EBA1FE8A57F2038939">
    <w:name w:val="F87FC6891CB444EBA1FE8A57F2038939"/>
    <w:rsid w:val="00797558"/>
  </w:style>
  <w:style w:type="paragraph" w:customStyle="1" w:styleId="B58A918411E34D8C98F715CDBC20C298">
    <w:name w:val="B58A918411E34D8C98F715CDBC20C298"/>
    <w:rsid w:val="00797558"/>
  </w:style>
  <w:style w:type="paragraph" w:customStyle="1" w:styleId="F7DDD276E80E43D6BD8E05ACF2E4D381">
    <w:name w:val="F7DDD276E80E43D6BD8E05ACF2E4D381"/>
    <w:rsid w:val="00797558"/>
  </w:style>
  <w:style w:type="paragraph" w:customStyle="1" w:styleId="DAF427B4FB4640BC9F031D064DA1E1CA">
    <w:name w:val="DAF427B4FB4640BC9F031D064DA1E1CA"/>
    <w:rsid w:val="00797558"/>
  </w:style>
  <w:style w:type="paragraph" w:customStyle="1" w:styleId="3E04186BF6A449D08090EB7DB7C70C1C">
    <w:name w:val="3E04186BF6A449D08090EB7DB7C70C1C"/>
    <w:rsid w:val="00797558"/>
  </w:style>
  <w:style w:type="paragraph" w:customStyle="1" w:styleId="7ABAC634CB0D4AD596D7D7692658D93D">
    <w:name w:val="7ABAC634CB0D4AD596D7D7692658D93D"/>
    <w:rsid w:val="00797558"/>
  </w:style>
  <w:style w:type="paragraph" w:customStyle="1" w:styleId="00252B2265954F689E0E6A663B3A9B9D">
    <w:name w:val="00252B2265954F689E0E6A663B3A9B9D"/>
    <w:rsid w:val="00797558"/>
  </w:style>
  <w:style w:type="paragraph" w:customStyle="1" w:styleId="102C9A3147C54D2EA16B3C5225170F8C">
    <w:name w:val="102C9A3147C54D2EA16B3C5225170F8C"/>
    <w:rsid w:val="00797558"/>
  </w:style>
  <w:style w:type="paragraph" w:customStyle="1" w:styleId="758227E671E346879EF9E54C496EC150">
    <w:name w:val="758227E671E346879EF9E54C496EC150"/>
    <w:rsid w:val="00797558"/>
  </w:style>
  <w:style w:type="paragraph" w:customStyle="1" w:styleId="471B9F6B8DC0434FBC37A0A56DF80A51">
    <w:name w:val="471B9F6B8DC0434FBC37A0A56DF80A51"/>
    <w:rsid w:val="00797558"/>
  </w:style>
  <w:style w:type="paragraph" w:customStyle="1" w:styleId="A0C54A96CB3F4E3298F4D594E0D07774">
    <w:name w:val="A0C54A96CB3F4E3298F4D594E0D07774"/>
    <w:rsid w:val="00797558"/>
  </w:style>
  <w:style w:type="paragraph" w:customStyle="1" w:styleId="19364E3D5C3949AFAFA3D284FC55A933">
    <w:name w:val="19364E3D5C3949AFAFA3D284FC55A933"/>
    <w:rsid w:val="00797558"/>
  </w:style>
  <w:style w:type="paragraph" w:customStyle="1" w:styleId="2CEDCEC5DFEA458A8ADCA32A8B531DDA">
    <w:name w:val="2CEDCEC5DFEA458A8ADCA32A8B531DDA"/>
    <w:rsid w:val="00797558"/>
  </w:style>
  <w:style w:type="paragraph" w:customStyle="1" w:styleId="CD04298EF6CB4D5483BF2F6087C3CF71">
    <w:name w:val="CD04298EF6CB4D5483BF2F6087C3CF71"/>
    <w:rsid w:val="00797558"/>
  </w:style>
  <w:style w:type="paragraph" w:customStyle="1" w:styleId="33B43DAACBE34AC895BD5C619C0D4FB6">
    <w:name w:val="33B43DAACBE34AC895BD5C619C0D4FB6"/>
    <w:rsid w:val="00797558"/>
  </w:style>
  <w:style w:type="paragraph" w:customStyle="1" w:styleId="6FCBD402F2A845EEB77D42353D697D09">
    <w:name w:val="6FCBD402F2A845EEB77D42353D697D09"/>
    <w:rsid w:val="00797558"/>
  </w:style>
  <w:style w:type="paragraph" w:customStyle="1" w:styleId="38DCDD0A0D1A4E6CA4583345D8BF1282">
    <w:name w:val="38DCDD0A0D1A4E6CA4583345D8BF1282"/>
    <w:rsid w:val="00797558"/>
  </w:style>
  <w:style w:type="paragraph" w:customStyle="1" w:styleId="C9041AE5970845D0B802E1EBE3749C5E">
    <w:name w:val="C9041AE5970845D0B802E1EBE3749C5E"/>
    <w:rsid w:val="00797558"/>
  </w:style>
  <w:style w:type="paragraph" w:customStyle="1" w:styleId="FD9AFA62E873433698496E83AFED5A08">
    <w:name w:val="FD9AFA62E873433698496E83AFED5A08"/>
    <w:rsid w:val="00797558"/>
  </w:style>
  <w:style w:type="paragraph" w:customStyle="1" w:styleId="15CDB9778DD34CC79DC0A83CA4CF2057">
    <w:name w:val="15CDB9778DD34CC79DC0A83CA4CF2057"/>
    <w:rsid w:val="00797558"/>
  </w:style>
  <w:style w:type="paragraph" w:customStyle="1" w:styleId="CD81120C26464D699A6376191B7077DE">
    <w:name w:val="CD81120C26464D699A6376191B7077DE"/>
    <w:rsid w:val="00797558"/>
  </w:style>
  <w:style w:type="paragraph" w:customStyle="1" w:styleId="FEE97E7177434AA595C08DDC13367C30">
    <w:name w:val="FEE97E7177434AA595C08DDC13367C30"/>
    <w:rsid w:val="00797558"/>
  </w:style>
  <w:style w:type="paragraph" w:customStyle="1" w:styleId="ACFE888B467043B5849B7EE937ED48EF">
    <w:name w:val="ACFE888B467043B5849B7EE937ED48EF"/>
    <w:rsid w:val="00797558"/>
  </w:style>
  <w:style w:type="paragraph" w:customStyle="1" w:styleId="56710164F07D46FF997DA69CD7E5BE25">
    <w:name w:val="56710164F07D46FF997DA69CD7E5BE25"/>
    <w:rsid w:val="00797558"/>
  </w:style>
  <w:style w:type="paragraph" w:customStyle="1" w:styleId="08ED9BE6A3CE4A57B3503B4F46442FAC">
    <w:name w:val="08ED9BE6A3CE4A57B3503B4F46442FAC"/>
    <w:rsid w:val="00797558"/>
  </w:style>
  <w:style w:type="paragraph" w:customStyle="1" w:styleId="8E9E7A2AA6494532AAF2F495F078D1AE">
    <w:name w:val="8E9E7A2AA6494532AAF2F495F078D1AE"/>
    <w:rsid w:val="00797558"/>
  </w:style>
  <w:style w:type="paragraph" w:customStyle="1" w:styleId="6F955E8A93CD4A92BF3DF7355962F1B6">
    <w:name w:val="6F955E8A93CD4A92BF3DF7355962F1B6"/>
    <w:rsid w:val="00797558"/>
  </w:style>
  <w:style w:type="paragraph" w:customStyle="1" w:styleId="2EDC1E1EEF0141A4BBAFC59B6634F768">
    <w:name w:val="2EDC1E1EEF0141A4BBAFC59B6634F768"/>
    <w:rsid w:val="00797558"/>
  </w:style>
  <w:style w:type="paragraph" w:customStyle="1" w:styleId="D6DEF586AB314497A256314326162AFF">
    <w:name w:val="D6DEF586AB314497A256314326162AFF"/>
    <w:rsid w:val="00797558"/>
  </w:style>
  <w:style w:type="paragraph" w:customStyle="1" w:styleId="7F1B883146F245A9BD6AD46BB833B80A">
    <w:name w:val="7F1B883146F245A9BD6AD46BB833B80A"/>
    <w:rsid w:val="00797558"/>
  </w:style>
  <w:style w:type="paragraph" w:customStyle="1" w:styleId="186C44FD64F94599B5914A9E366BC5B2">
    <w:name w:val="186C44FD64F94599B5914A9E366BC5B2"/>
    <w:rsid w:val="00797558"/>
  </w:style>
  <w:style w:type="paragraph" w:customStyle="1" w:styleId="8C94B8D54B0C44399159FD6CF1F5A1D0">
    <w:name w:val="8C94B8D54B0C44399159FD6CF1F5A1D0"/>
    <w:rsid w:val="00797558"/>
  </w:style>
  <w:style w:type="paragraph" w:customStyle="1" w:styleId="A24DB158A0034B73B0EB72C6F648A13E">
    <w:name w:val="A24DB158A0034B73B0EB72C6F648A13E"/>
    <w:rsid w:val="00797558"/>
  </w:style>
  <w:style w:type="paragraph" w:customStyle="1" w:styleId="05C8D27535614AA39915EBFBD79C87F1">
    <w:name w:val="05C8D27535614AA39915EBFBD79C87F1"/>
    <w:rsid w:val="00797558"/>
  </w:style>
  <w:style w:type="paragraph" w:customStyle="1" w:styleId="F3343422ED414845A62CC2AB32A2F053">
    <w:name w:val="F3343422ED414845A62CC2AB32A2F053"/>
    <w:rsid w:val="00797558"/>
  </w:style>
  <w:style w:type="paragraph" w:customStyle="1" w:styleId="BEBC1FC1EC04442DB381FA2AEF7FD460">
    <w:name w:val="BEBC1FC1EC04442DB381FA2AEF7FD460"/>
    <w:rsid w:val="00797558"/>
  </w:style>
  <w:style w:type="paragraph" w:customStyle="1" w:styleId="58936F8F4E584FC79E643141707B4ABB">
    <w:name w:val="58936F8F4E584FC79E643141707B4ABB"/>
    <w:rsid w:val="00797558"/>
  </w:style>
  <w:style w:type="paragraph" w:customStyle="1" w:styleId="34BEA2C9E1B64FFEABE8A04F8CC34AE0">
    <w:name w:val="34BEA2C9E1B64FFEABE8A04F8CC34AE0"/>
    <w:rsid w:val="00797558"/>
  </w:style>
  <w:style w:type="paragraph" w:customStyle="1" w:styleId="C1D67878B0D64786AE1CB23DE3995A09">
    <w:name w:val="C1D67878B0D64786AE1CB23DE3995A09"/>
    <w:rsid w:val="00797558"/>
  </w:style>
  <w:style w:type="paragraph" w:customStyle="1" w:styleId="A3FC4D047E3B4275B91D81772D4279D9">
    <w:name w:val="A3FC4D047E3B4275B91D81772D4279D9"/>
    <w:rsid w:val="00797558"/>
  </w:style>
  <w:style w:type="paragraph" w:customStyle="1" w:styleId="80A23B9BA02447118655E2CB96587B86">
    <w:name w:val="80A23B9BA02447118655E2CB96587B86"/>
    <w:rsid w:val="00797558"/>
  </w:style>
  <w:style w:type="paragraph" w:customStyle="1" w:styleId="25639678DBC54D4F8517BCEF1F50C9D8">
    <w:name w:val="25639678DBC54D4F8517BCEF1F50C9D8"/>
    <w:rsid w:val="007975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851, Moti Khadki,
Sunav.</CompanyAddress>
  <CompanyPhone>81284-20810</CompanyPhone>
  <CompanyFax/>
  <CompanyEmail>Sassu13895@gmail.com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46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SHASHANK PATEL</dc:creator>
  <cp:keywords/>
  <cp:lastModifiedBy>KISHAN</cp:lastModifiedBy>
  <cp:revision>5</cp:revision>
  <dcterms:created xsi:type="dcterms:W3CDTF">2016-06-14T11:33:00Z</dcterms:created>
  <dcterms:modified xsi:type="dcterms:W3CDTF">2016-11-28T14:56:00Z</dcterms:modified>
  <cp:category>Ta- Petlad, Dist- Anand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