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72DF" w:rsidRDefault="00D14992" w:rsidP="008E72DF">
      <w:pPr>
        <w:pStyle w:val="NoSpacing"/>
        <w:jc w:val="center"/>
        <w:rPr>
          <w:rFonts w:ascii="Segoe UI" w:hAnsi="Segoe UI" w:cs="Segoe UI"/>
          <w:b/>
          <w:spacing w:val="-8"/>
          <w:sz w:val="40"/>
          <w:szCs w:val="40"/>
          <w:u w:val="single"/>
        </w:rPr>
      </w:pPr>
      <w:r w:rsidRPr="00D14992">
        <w:rPr>
          <w:rFonts w:ascii="Segoe UI" w:hAnsi="Segoe UI" w:cs="Segoe UI"/>
          <w:b/>
          <w:noProof/>
          <w:spacing w:val="-8"/>
          <w:sz w:val="30"/>
          <w:szCs w:val="3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55" o:spid="_x0000_s1026" type="#_x0000_t202" style="position:absolute;left:0;text-align:left;margin-left:388.5pt;margin-top:16.5pt;width:79.5pt;height:106.5pt;z-index:2516792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" fillcolor="white [3201]" strokeweight=".5pt">
            <v:textbox>
              <w:txbxContent>
                <w:p w:rsidR="00E86F60" w:rsidRDefault="00E86F60">
                  <w:r>
                    <w:rPr>
                      <w:noProof/>
                    </w:rPr>
                    <w:drawing>
                      <wp:inline distT="0" distB="0" distL="0" distR="0">
                        <wp:extent cx="825166" cy="1257300"/>
                        <wp:effectExtent l="0" t="0" r="0" b="0"/>
                        <wp:docPr id="56" name="Picture 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hoto.jpg"/>
                                <pic:cNvPicPr/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37417" cy="127596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E86F60" w:rsidRPr="00E86F60">
        <w:rPr>
          <w:rFonts w:ascii="Segoe UI" w:hAnsi="Segoe UI" w:cs="Segoe UI"/>
          <w:b/>
          <w:spacing w:val="-8"/>
          <w:sz w:val="40"/>
          <w:szCs w:val="40"/>
          <w:u w:val="single"/>
        </w:rPr>
        <w:t>Resume</w:t>
      </w:r>
    </w:p>
    <w:p w:rsidR="008E72DF" w:rsidRDefault="00DE57D3" w:rsidP="008E72DF">
      <w:pPr>
        <w:pStyle w:val="NoSpacing"/>
        <w:rPr>
          <w:rFonts w:ascii="Segoe UI" w:hAnsi="Segoe UI" w:cs="Segoe UI"/>
          <w:b/>
          <w:spacing w:val="-8"/>
          <w:sz w:val="32"/>
          <w:szCs w:val="32"/>
        </w:rPr>
      </w:pPr>
      <w:r>
        <w:rPr>
          <w:rFonts w:ascii="Segoe UI" w:hAnsi="Segoe UI" w:cs="Segoe UI"/>
          <w:b/>
          <w:spacing w:val="-8"/>
          <w:sz w:val="30"/>
          <w:szCs w:val="30"/>
        </w:rPr>
        <w:t>Ashish P</w:t>
      </w:r>
      <w:r w:rsidR="007C7200">
        <w:rPr>
          <w:rFonts w:ascii="Segoe UI" w:hAnsi="Segoe UI" w:cs="Segoe UI"/>
          <w:b/>
          <w:spacing w:val="-8"/>
          <w:sz w:val="30"/>
          <w:szCs w:val="30"/>
        </w:rPr>
        <w:t>atel</w:t>
      </w:r>
      <w:r w:rsidR="00721FCC" w:rsidRPr="00250AE4">
        <w:rPr>
          <w:rFonts w:ascii="Segoe UI" w:hAnsi="Segoe UI" w:cs="Segoe UI"/>
          <w:b/>
          <w:spacing w:val="-8"/>
          <w:sz w:val="30"/>
          <w:szCs w:val="30"/>
        </w:rPr>
        <w:tab/>
      </w:r>
      <w:r w:rsidR="00721FCC" w:rsidRPr="00250AE4">
        <w:rPr>
          <w:rFonts w:ascii="Segoe UI" w:hAnsi="Segoe UI" w:cs="Segoe UI"/>
          <w:b/>
          <w:spacing w:val="-8"/>
          <w:sz w:val="30"/>
          <w:szCs w:val="30"/>
        </w:rPr>
        <w:tab/>
      </w:r>
      <w:r w:rsidR="00721FCC" w:rsidRPr="006D6567">
        <w:rPr>
          <w:rFonts w:ascii="Segoe UI" w:hAnsi="Segoe UI" w:cs="Segoe UI"/>
          <w:b/>
          <w:spacing w:val="-8"/>
          <w:sz w:val="32"/>
          <w:szCs w:val="32"/>
        </w:rPr>
        <w:tab/>
      </w:r>
      <w:r>
        <w:rPr>
          <w:rFonts w:ascii="Segoe UI" w:hAnsi="Segoe UI" w:cs="Segoe UI"/>
          <w:b/>
          <w:spacing w:val="-8"/>
          <w:sz w:val="32"/>
          <w:szCs w:val="32"/>
        </w:rPr>
        <w:t xml:space="preserve">                                          </w:t>
      </w:r>
    </w:p>
    <w:p w:rsidR="00FC6740" w:rsidRPr="008E72DF" w:rsidRDefault="007C7200" w:rsidP="008E72DF">
      <w:pPr>
        <w:pStyle w:val="NoSpacing"/>
        <w:rPr>
          <w:rFonts w:ascii="Segoe UI" w:hAnsi="Segoe UI" w:cs="Segoe UI"/>
          <w:b/>
          <w:spacing w:val="-8"/>
          <w:sz w:val="40"/>
          <w:szCs w:val="40"/>
          <w:u w:val="single"/>
        </w:rPr>
      </w:pPr>
      <w:r>
        <w:rPr>
          <w:rFonts w:ascii="Segoe UI" w:hAnsi="Segoe UI" w:cs="Segoe UI"/>
          <w:b/>
          <w:spacing w:val="-8"/>
          <w:sz w:val="24"/>
          <w:szCs w:val="24"/>
        </w:rPr>
        <w:t>22</w:t>
      </w:r>
      <w:r w:rsidR="00622CE9" w:rsidRPr="00622CE9">
        <w:rPr>
          <w:rFonts w:ascii="Segoe UI" w:hAnsi="Segoe UI" w:cs="Segoe UI"/>
          <w:b/>
          <w:spacing w:val="-8"/>
          <w:sz w:val="24"/>
          <w:szCs w:val="24"/>
          <w:vertAlign w:val="superscript"/>
        </w:rPr>
        <w:t>th</w:t>
      </w:r>
      <w:r>
        <w:rPr>
          <w:rFonts w:ascii="Segoe UI" w:hAnsi="Segoe UI" w:cs="Segoe UI"/>
          <w:b/>
          <w:spacing w:val="-8"/>
          <w:sz w:val="24"/>
          <w:szCs w:val="24"/>
        </w:rPr>
        <w:t xml:space="preserve"> Nove</w:t>
      </w:r>
      <w:r w:rsidR="00622CE9">
        <w:rPr>
          <w:rFonts w:ascii="Segoe UI" w:hAnsi="Segoe UI" w:cs="Segoe UI"/>
          <w:b/>
          <w:spacing w:val="-8"/>
          <w:sz w:val="24"/>
          <w:szCs w:val="24"/>
        </w:rPr>
        <w:t>mber</w:t>
      </w:r>
      <w:r w:rsidR="0097178B">
        <w:rPr>
          <w:rFonts w:ascii="Segoe UI" w:hAnsi="Segoe UI" w:cs="Segoe UI"/>
          <w:b/>
          <w:spacing w:val="-8"/>
          <w:sz w:val="24"/>
          <w:szCs w:val="24"/>
        </w:rPr>
        <w:t>,</w:t>
      </w:r>
      <w:r w:rsidR="00DE57D3">
        <w:rPr>
          <w:rFonts w:ascii="Segoe UI" w:hAnsi="Segoe UI" w:cs="Segoe UI"/>
          <w:b/>
          <w:spacing w:val="-8"/>
          <w:sz w:val="24"/>
          <w:szCs w:val="24"/>
        </w:rPr>
        <w:t xml:space="preserve"> </w:t>
      </w:r>
      <w:r>
        <w:rPr>
          <w:rFonts w:ascii="Segoe UI" w:hAnsi="Segoe UI" w:cs="Segoe UI"/>
          <w:b/>
          <w:spacing w:val="-8"/>
          <w:sz w:val="24"/>
          <w:szCs w:val="24"/>
        </w:rPr>
        <w:t>1991</w:t>
      </w:r>
      <w:r w:rsidR="00DE57D3">
        <w:rPr>
          <w:rFonts w:ascii="Segoe UI" w:hAnsi="Segoe UI" w:cs="Segoe UI"/>
          <w:b/>
          <w:spacing w:val="-8"/>
          <w:sz w:val="24"/>
          <w:szCs w:val="24"/>
        </w:rPr>
        <w:t xml:space="preserve">                                                                                   </w:t>
      </w:r>
    </w:p>
    <w:p w:rsidR="008E72DF" w:rsidRDefault="008E72DF" w:rsidP="008E37E8">
      <w:pPr>
        <w:pStyle w:val="NoSpacing"/>
        <w:rPr>
          <w:rFonts w:ascii="Segoe UI" w:hAnsi="Segoe UI" w:cs="Segoe UI"/>
          <w:b/>
          <w:spacing w:val="-8"/>
          <w:sz w:val="24"/>
          <w:szCs w:val="24"/>
        </w:rPr>
      </w:pPr>
      <w:r w:rsidRPr="00DD262A">
        <w:rPr>
          <w:rFonts w:ascii="Segoe UI" w:hAnsi="Segoe UI" w:cs="Segoe UI"/>
          <w:b/>
          <w:spacing w:val="-8"/>
          <w:sz w:val="24"/>
          <w:szCs w:val="24"/>
        </w:rPr>
        <w:t>Mobile</w:t>
      </w:r>
      <w:r>
        <w:rPr>
          <w:rFonts w:ascii="Segoe UI" w:hAnsi="Segoe UI" w:cs="Segoe UI"/>
          <w:b/>
          <w:spacing w:val="-8"/>
          <w:sz w:val="24"/>
          <w:szCs w:val="24"/>
        </w:rPr>
        <w:t>: 9537950020</w:t>
      </w:r>
    </w:p>
    <w:p w:rsidR="00250AE4" w:rsidRDefault="008E72DF" w:rsidP="008E37E8">
      <w:pPr>
        <w:pStyle w:val="NoSpacing"/>
        <w:rPr>
          <w:rFonts w:ascii="Segoe UI" w:hAnsi="Segoe UI" w:cs="Segoe UI"/>
          <w:spacing w:val="-8"/>
          <w:sz w:val="24"/>
          <w:szCs w:val="24"/>
        </w:rPr>
      </w:pPr>
      <w:r>
        <w:rPr>
          <w:rFonts w:ascii="Segoe UI" w:hAnsi="Segoe UI" w:cs="Segoe UI"/>
          <w:b/>
          <w:spacing w:val="-8"/>
          <w:sz w:val="24"/>
          <w:szCs w:val="24"/>
        </w:rPr>
        <w:t>Email</w:t>
      </w:r>
      <w:r w:rsidRPr="00DD262A">
        <w:rPr>
          <w:rFonts w:ascii="Segoe UI" w:hAnsi="Segoe UI" w:cs="Segoe UI"/>
          <w:b/>
          <w:spacing w:val="-8"/>
          <w:sz w:val="24"/>
          <w:szCs w:val="24"/>
        </w:rPr>
        <w:t>:</w:t>
      </w:r>
      <w:r>
        <w:rPr>
          <w:rFonts w:ascii="Segoe UI" w:hAnsi="Segoe UI" w:cs="Segoe UI"/>
          <w:b/>
          <w:spacing w:val="-8"/>
          <w:sz w:val="24"/>
          <w:szCs w:val="24"/>
        </w:rPr>
        <w:t xml:space="preserve"> </w:t>
      </w:r>
      <w:hyperlink r:id="rId12" w:history="1">
        <w:r w:rsidRPr="00176ADE">
          <w:rPr>
            <w:rStyle w:val="Hyperlink"/>
            <w:rFonts w:ascii="Segoe UI" w:hAnsi="Segoe UI" w:cs="Segoe UI"/>
            <w:spacing w:val="-8"/>
            <w:sz w:val="24"/>
            <w:szCs w:val="24"/>
          </w:rPr>
          <w:t>patelashish555@gmail.com</w:t>
        </w:r>
      </w:hyperlink>
      <w:r>
        <w:rPr>
          <w:rFonts w:ascii="Segoe UI" w:hAnsi="Segoe UI" w:cs="Segoe UI"/>
          <w:b/>
          <w:spacing w:val="-8"/>
          <w:sz w:val="24"/>
          <w:szCs w:val="24"/>
        </w:rPr>
        <w:t xml:space="preserve">                                                                             </w:t>
      </w:r>
    </w:p>
    <w:p w:rsidR="008E72DF" w:rsidRDefault="008E72DF" w:rsidP="008E37E8">
      <w:pPr>
        <w:pStyle w:val="NoSpacing"/>
        <w:rPr>
          <w:rFonts w:ascii="Segoe UI" w:hAnsi="Segoe UI" w:cs="Segoe UI"/>
          <w:spacing w:val="-8"/>
          <w:sz w:val="24"/>
          <w:szCs w:val="24"/>
        </w:rPr>
      </w:pPr>
    </w:p>
    <w:p w:rsidR="00DA4836" w:rsidRDefault="007C7200" w:rsidP="008E37E8">
      <w:pPr>
        <w:pStyle w:val="NoSpacing"/>
        <w:rPr>
          <w:rFonts w:ascii="Segoe UI" w:hAnsi="Segoe UI" w:cs="Segoe UI"/>
          <w:spacing w:val="-8"/>
          <w:sz w:val="24"/>
          <w:szCs w:val="24"/>
        </w:rPr>
      </w:pPr>
      <w:r>
        <w:rPr>
          <w:rFonts w:ascii="Segoe UI" w:hAnsi="Segoe UI" w:cs="Segoe UI"/>
          <w:spacing w:val="-8"/>
          <w:sz w:val="24"/>
          <w:szCs w:val="24"/>
        </w:rPr>
        <w:t>Chemical</w:t>
      </w:r>
      <w:r w:rsidR="00DA4836">
        <w:rPr>
          <w:rFonts w:ascii="Segoe UI" w:hAnsi="Segoe UI" w:cs="Segoe UI"/>
          <w:spacing w:val="-8"/>
          <w:sz w:val="24"/>
          <w:szCs w:val="24"/>
        </w:rPr>
        <w:t>,</w:t>
      </w:r>
    </w:p>
    <w:p w:rsidR="00DA4836" w:rsidRDefault="00DA4836" w:rsidP="008E37E8">
      <w:pPr>
        <w:pStyle w:val="NoSpacing"/>
        <w:rPr>
          <w:rFonts w:ascii="Segoe UI" w:hAnsi="Segoe UI" w:cs="Segoe UI"/>
          <w:spacing w:val="-8"/>
          <w:sz w:val="24"/>
          <w:szCs w:val="24"/>
        </w:rPr>
      </w:pPr>
      <w:r>
        <w:rPr>
          <w:rFonts w:ascii="Segoe UI" w:hAnsi="Segoe UI" w:cs="Segoe UI"/>
          <w:spacing w:val="-8"/>
          <w:sz w:val="24"/>
          <w:szCs w:val="24"/>
        </w:rPr>
        <w:t>Vishwakarma Govt. Engg. College,</w:t>
      </w:r>
    </w:p>
    <w:p w:rsidR="00DA4836" w:rsidRPr="008E37E8" w:rsidRDefault="00DA4836" w:rsidP="008E37E8">
      <w:pPr>
        <w:pStyle w:val="NoSpacing"/>
        <w:rPr>
          <w:rFonts w:ascii="Segoe UI" w:hAnsi="Segoe UI" w:cs="Segoe UI"/>
          <w:spacing w:val="-8"/>
          <w:sz w:val="24"/>
          <w:szCs w:val="24"/>
        </w:rPr>
      </w:pPr>
      <w:r>
        <w:rPr>
          <w:rFonts w:ascii="Segoe UI" w:hAnsi="Segoe UI" w:cs="Segoe UI"/>
          <w:spacing w:val="-8"/>
          <w:sz w:val="24"/>
          <w:szCs w:val="24"/>
        </w:rPr>
        <w:t>Chandkheda</w:t>
      </w:r>
      <w:r w:rsidR="00BC00F6">
        <w:rPr>
          <w:rFonts w:ascii="Segoe UI" w:hAnsi="Segoe UI" w:cs="Segoe UI"/>
          <w:spacing w:val="-8"/>
          <w:sz w:val="24"/>
          <w:szCs w:val="24"/>
        </w:rPr>
        <w:t xml:space="preserve">, </w:t>
      </w:r>
      <w:r>
        <w:rPr>
          <w:rFonts w:ascii="Segoe UI" w:hAnsi="Segoe UI" w:cs="Segoe UI"/>
          <w:spacing w:val="-8"/>
          <w:sz w:val="24"/>
          <w:szCs w:val="24"/>
        </w:rPr>
        <w:t>Gandhinagar.</w:t>
      </w:r>
    </w:p>
    <w:p w:rsidR="008E37E8" w:rsidRPr="008E37E8" w:rsidRDefault="008E37E8" w:rsidP="008E37E8">
      <w:pPr>
        <w:pStyle w:val="NoSpacing"/>
        <w:ind w:left="5760"/>
      </w:pPr>
    </w:p>
    <w:p w:rsidR="00DD262A" w:rsidRDefault="00DD262A" w:rsidP="00DD262A">
      <w:pPr>
        <w:pStyle w:val="NoSpacing"/>
        <w:ind w:left="5760" w:firstLine="720"/>
        <w:rPr>
          <w:rFonts w:ascii="Segoe UI" w:hAnsi="Segoe UI" w:cs="Segoe UI"/>
          <w:spacing w:val="-8"/>
          <w:sz w:val="16"/>
          <w:szCs w:val="20"/>
        </w:rPr>
      </w:pPr>
    </w:p>
    <w:p w:rsidR="006B77CA" w:rsidRPr="00DD262A" w:rsidRDefault="00D14992" w:rsidP="006B77CA">
      <w:pPr>
        <w:rPr>
          <w:rFonts w:ascii="Segoe UI" w:hAnsi="Segoe UI" w:cs="Segoe UI"/>
          <w:b/>
          <w:sz w:val="24"/>
          <w:szCs w:val="24"/>
        </w:rPr>
      </w:pPr>
      <w:r w:rsidRPr="00D14992">
        <w:rPr>
          <w:rFonts w:ascii="Segoe UI" w:hAnsi="Segoe UI" w:cs="Segoe UI"/>
          <w:b/>
          <w:i/>
          <w:noProof/>
          <w:spacing w:val="-8"/>
          <w:sz w:val="24"/>
          <w:szCs w:val="24"/>
        </w:rPr>
        <w:pict>
          <v:group id="Group 2" o:spid="_x0000_s1080" style="position:absolute;margin-left:35.95pt;margin-top:.45pt;width:543.15pt;height:15.7pt;z-index:-251663872;mso-position-horizontal-relative:page" coordorigin="604,5" coordsize="11103,3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" o:allowincell="f">
            <v:rect id="Rectangle 3" o:spid="_x0000_s1027" style="position:absolute;left:614;top:16;width:105;height:29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4kvsEA&#10;AADbAAAADwAAAGRycy9kb3ducmV2LnhtbERPy4rCMBTdC/5DuAPuNJ0O6lCNRYWCyIj4gNlemmtb&#10;2tyUJqP17ycLweXhvJdpbxpxp85VlhV8TiIQxLnVFRcKrpds/A3CeWSNjWVS8CQH6Wo4WGKi7YNP&#10;dD/7QoQQdgkqKL1vEyldXpJBN7EtceButjPoA+wKqTt8hHDTyDiKZtJgxaGhxJa2JeX1+c8oiLN6&#10;F18388uhr+tfPO5zX3z9KDX66NcLEJ56/xa/3DutYBrWhy/hB8jV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WOJL7BAAAA2wAAAA8AAAAAAAAAAAAAAAAAmAIAAGRycy9kb3du&#10;cmV2LnhtbFBLBQYAAAAABAAEAPUAAACGAwAAAAA=&#10;" fillcolor="#d9d9d9" stroked="f">
              <v:path arrowok="t"/>
            </v:rect>
            <v:rect id="Rectangle 4" o:spid="_x0000_s1028" style="position:absolute;left:11592;top:16;width:105;height:29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KBJcQA&#10;AADbAAAADwAAAGRycy9kb3ducmV2LnhtbESPQWvCQBSE70L/w/IK3swmkWpJXaUVAiItohF6fWRf&#10;k5Ds25BdNf77bqHgcZiZb5jVZjSduNLgGssKkigGQVxa3XCl4Fzks1cQziNr7CyTgjs52KyfJivM&#10;tL3xka4nX4kAYZehgtr7PpPSlTUZdJHtiYP3YweDPsihknrAW4CbTqZxvJAGGw4LNfa0ralsTxej&#10;IM3bXXr+WBZfY9t+42Ff+mr+qdT0eXx/A+Fp9I/wf3unFbwk8Pcl/AC5/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CgSXEAAAA2wAAAA8AAAAAAAAAAAAAAAAAmAIAAGRycy9k&#10;b3ducmV2LnhtbFBLBQYAAAAABAAEAPUAAACJAwAAAAA=&#10;" fillcolor="#d9d9d9" stroked="f">
              <v:path arrowok="t"/>
            </v:rect>
            <v:rect id="Rectangle 5" o:spid="_x0000_s1029" style="position:absolute;left:720;top:16;width:10871;height:29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AfUsQA&#10;AADbAAAADwAAAGRycy9kb3ducmV2LnhtbESP3WrCQBSE7wu+w3IE7+rGSH9IXUULAZFKaRR6e8ge&#10;k5Ds2bC7jfHtuwWhl8PMfMOsNqPpxEDON5YVLOYJCOLS6oYrBedT/vgKwgdkjZ1lUnAjD5v15GGF&#10;mbZX/qKhCJWIEPYZKqhD6DMpfVmTQT+3PXH0LtYZDFG6SmqH1wg3nUyT5FkabDgu1NjTe01lW/wY&#10;BWne7tPz7uV0HNv2Gz8PZaiWH0rNpuP2DUSgMfyH7+29VvCUwt+X+AP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oQH1LEAAAA2wAAAA8AAAAAAAAAAAAAAAAAmAIAAGRycy9k&#10;b3ducmV2LnhtbFBLBQYAAAAABAAEAPUAAACJAwAAAAA=&#10;" fillcolor="#d9d9d9" stroked="f">
              <v:path arrowok="t"/>
            </v:rect>
            <v:shape id="Freeform 6" o:spid="_x0000_s1030" style="position:absolute;left:610;top:11;width:11087;height:0;visibility:visible;mso-wrap-style:square;v-text-anchor:top" coordsize="1108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fQL8QA&#10;AADbAAAADwAAAGRycy9kb3ducmV2LnhtbESPQWvCQBSE74X+h+UJvUjdVGvV6CaEVqHXxl56e2af&#10;STD7Nma3Mf57tyD0OMzMN8wmHUwjeupcbVnByyQCQVxYXXOp4Hu/e16CcB5ZY2OZFFzJQZo8Pmww&#10;1vbCX9TnvhQBwi5GBZX3bSylKyoy6Ca2JQ7e0XYGfZBdKXWHlwA3jZxG0Zs0WHNYqLCl94qKU/5r&#10;FHwcxj+7xaqfbc35dUu5zFyrM6WeRkO2BuFp8P/he/tTK5jP4O9L+AEyu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UX0C/EAAAA2wAAAA8AAAAAAAAAAAAAAAAAmAIAAGRycy9k&#10;b3ducmV2LnhtbFBLBQYAAAAABAAEAPUAAACJAwAAAAA=&#10;" path="m,l11087,e" filled="f" strokeweight=".58pt">
              <v:path arrowok="t" o:connecttype="custom" o:connectlocs="0,0;11087,0" o:connectangles="0,0"/>
            </v:shape>
            <v:shape id="Freeform 7" o:spid="_x0000_s1031" style="position:absolute;left:610;top:313;width:11087;height:0;visibility:visible;mso-wrap-style:square;v-text-anchor:top" coordsize="1108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5IW8QA&#10;AADbAAAADwAAAGRycy9kb3ducmV2LnhtbESPQWvCQBSE70L/w/KEXqRu2mrV6CaEVsGrsZfentln&#10;Esy+TbPbmP77bkHwOMzMN8wmHUwjeupcbVnB8zQCQVxYXXOp4PO4e1qCcB5ZY2OZFPySgzR5GG0w&#10;1vbKB+pzX4oAYRejgsr7NpbSFRUZdFPbEgfvbDuDPsiulLrDa4CbRr5E0Zs0WHNYqLCl94qKS/5j&#10;FHycJl+7xap/3Zrv2ZZymblWZ0o9jodsDcLT4O/hW3uvFcxn8P8l/ACZ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r+SFvEAAAA2wAAAA8AAAAAAAAAAAAAAAAAmAIAAGRycy9k&#10;b3ducmV2LnhtbFBLBQYAAAAABAAEAPUAAACJAwAAAAA=&#10;" path="m,l11087,e" filled="f" strokeweight=".58pt">
              <v:path arrowok="t" o:connecttype="custom" o:connectlocs="0,0;11087,0" o:connectangles="0,0"/>
            </v:shape>
            <w10:wrap anchorx="page"/>
          </v:group>
        </w:pict>
      </w:r>
      <w:r w:rsidR="001E33FA" w:rsidRPr="00DD262A">
        <w:rPr>
          <w:rFonts w:ascii="Segoe UI" w:hAnsi="Segoe UI" w:cs="Segoe UI"/>
          <w:b/>
          <w:sz w:val="24"/>
          <w:szCs w:val="24"/>
        </w:rPr>
        <w:t>Career Objective:</w:t>
      </w:r>
    </w:p>
    <w:p w:rsidR="00271F49" w:rsidRPr="009C4A6F" w:rsidRDefault="00985DEC" w:rsidP="00271F49">
      <w:pPr>
        <w:ind w:firstLine="720"/>
        <w:rPr>
          <w:rFonts w:ascii="Segoe UI" w:hAnsi="Segoe UI" w:cs="Segoe UI"/>
        </w:rPr>
      </w:pPr>
      <w:r w:rsidRPr="00DD262A">
        <w:rPr>
          <w:rFonts w:ascii="Segoe UI" w:hAnsi="Segoe UI" w:cs="Segoe UI"/>
        </w:rPr>
        <w:t>To</w:t>
      </w:r>
      <w:r w:rsidR="00074F80">
        <w:rPr>
          <w:rFonts w:ascii="Segoe UI" w:hAnsi="Segoe UI" w:cs="Segoe UI"/>
        </w:rPr>
        <w:t xml:space="preserve"> work in a challenging and</w:t>
      </w:r>
      <w:r w:rsidR="000A33E7">
        <w:rPr>
          <w:rFonts w:ascii="Segoe UI" w:hAnsi="Segoe UI" w:cs="Segoe UI"/>
        </w:rPr>
        <w:t xml:space="preserve"> professional environment, </w:t>
      </w:r>
      <w:r w:rsidR="00E86F60">
        <w:rPr>
          <w:rFonts w:ascii="Segoe UI" w:hAnsi="Segoe UI" w:cs="Segoe UI"/>
        </w:rPr>
        <w:t>which</w:t>
      </w:r>
      <w:r w:rsidR="00E86F60" w:rsidRPr="00DD262A">
        <w:rPr>
          <w:rFonts w:ascii="Segoe UI" w:hAnsi="Segoe UI" w:cs="Segoe UI"/>
        </w:rPr>
        <w:t xml:space="preserve"> helps me in developing my skills and where I can</w:t>
      </w:r>
      <w:r w:rsidR="00E86F60">
        <w:rPr>
          <w:rFonts w:ascii="Segoe UI" w:hAnsi="Segoe UI" w:cs="Segoe UI"/>
        </w:rPr>
        <w:t xml:space="preserve"> implement my knowledge for the benefit of the organization</w:t>
      </w:r>
      <w:r w:rsidR="00E86F60" w:rsidRPr="009C4A6F">
        <w:rPr>
          <w:rFonts w:ascii="Segoe UI" w:hAnsi="Segoe UI" w:cs="Segoe UI"/>
        </w:rPr>
        <w:t>?</w:t>
      </w:r>
    </w:p>
    <w:p w:rsidR="009B0C19" w:rsidRPr="00B9501A" w:rsidRDefault="00D14992" w:rsidP="00297366">
      <w:pPr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noProof/>
          <w:sz w:val="24"/>
          <w:szCs w:val="24"/>
        </w:rPr>
        <w:pict>
          <v:group id="Group 14" o:spid="_x0000_s1074" style="position:absolute;margin-left:36.25pt;margin-top:1.8pt;width:543.15pt;height:15.7pt;z-index:-251658752;mso-position-horizontal-relative:page" coordorigin="604,5" coordsize="11103,3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" o:allowincell="f">
            <v:rect id="Rectangle 15" o:spid="_x0000_s1079" style="position:absolute;left:614;top:16;width:105;height:29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2y0YMMA&#10;AADbAAAADwAAAGRycy9kb3ducmV2LnhtbESP3YrCMBSE7wXfIRzBO02tokvXKCoIIi7iD+ztoTnb&#10;ljYnpYla394IC14OM/MNM1+2phJ3alxhWcFoGIEgTq0uOFNwvWwHXyCcR9ZYWSYFT3KwXHQ7c0y0&#10;ffCJ7mefiQBhl6CC3Ps6kdKlORl0Q1sTB+/PNgZ9kE0mdYOPADeVjKNoKg0WHBZyrGmTU1qeb0ZB&#10;vC138XU9u/y0ZfmLx33qs/FBqX6vXX2D8NT6T/i/vdMKJhN4fwk/QC5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2y0YMMAAADbAAAADwAAAAAAAAAAAAAAAACYAgAAZHJzL2Rv&#10;d25yZXYueG1sUEsFBgAAAAAEAAQA9QAAAIgDAAAAAA==&#10;" fillcolor="#d9d9d9" stroked="f">
              <v:path arrowok="t"/>
            </v:rect>
            <v:rect id="Rectangle 16" o:spid="_x0000_s1078" style="position:absolute;left:11592;top:16;width:105;height:29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CAR+8MA&#10;AADbAAAADwAAAGRycy9kb3ducmV2LnhtbESPQYvCMBSE74L/ITzBm6bW1V2qUVQQRBRZFfb6aJ5t&#10;afNSmqx2//1GEDwOM/MNM1+2phJ3alxhWcFoGIEgTq0uOFNwvWwHXyCcR9ZYWSYFf+Rgueh25pho&#10;++Bvup99JgKEXYIKcu/rREqX5mTQDW1NHLybbQz6IJtM6gYfAW4qGUfRVBosOCzkWNMmp7Q8/xoF&#10;8bbcxdf15+XYluUPnvapz8YHpfq9djUD4an17/CrvdMKPibw/BJ+gF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CAR+8MAAADbAAAADwAAAAAAAAAAAAAAAACYAgAAZHJzL2Rv&#10;d25yZXYueG1sUEsFBgAAAAAEAAQA9QAAAIgDAAAAAA==&#10;" fillcolor="#d9d9d9" stroked="f">
              <v:path arrowok="t"/>
            </v:rect>
            <v:rect id="Rectangle 17" o:spid="_x0000_s1077" style="position:absolute;left:720;top:16;width:10871;height:29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KPjMUA&#10;AADbAAAADwAAAGRycy9kb3ducmV2LnhtbESPQWvCQBSE70L/w/IK3uqmqdiSukoVAkEs0ij0+si+&#10;JiHZtyG7TeK/dwsFj8PMfMOst5NpxUC9qy0reF5EIIgLq2suFVzO6dMbCOeRNbaWScGVHGw3D7M1&#10;JtqO/EVD7ksRIOwSVFB53yVSuqIig25hO+Lg/djeoA+yL6XucQxw08o4ilbSYM1hocKO9hUVTf5r&#10;FMRpk8WX3ev5c2qabzwdCl++HJWaP04f7yA8Tf4e/m9nWsFyBX9fwg+Qm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8o+MxQAAANsAAAAPAAAAAAAAAAAAAAAAAJgCAABkcnMv&#10;ZG93bnJldi54bWxQSwUGAAAAAAQABAD1AAAAigMAAAAA&#10;" fillcolor="#d9d9d9" stroked="f">
              <v:path arrowok="t"/>
            </v:rect>
            <v:shape id="Freeform 18" o:spid="_x0000_s1076" style="position:absolute;left:610;top:11;width:11087;height:0;visibility:visible;mso-wrap-style:square;v-text-anchor:top" coordsize="1108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/VA8cQA&#10;AADbAAAADwAAAGRycy9kb3ducmV2LnhtbESPS2/CMBCE70j8B2uReqnA4aECAYMiHlKvDVy4LfGS&#10;RMTrELsh/fd1pUocRzPzjWa97UwlWmpcaVnBeBSBIM6sLjlXcD4dhwsQziNrrCyTgh9ysN30e2uM&#10;tX3yF7Wpz0WAsItRQeF9HUvpsoIMupGtiYN3s41BH2STS93gM8BNJSdR9CENlhwWCqxpV1B2T7+N&#10;gv31/XKcL9vpwTxmB0pl4mqdKPU26JIVCE+df4X/259awWwOf1/CD5C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/1QPHEAAAA2wAAAA8AAAAAAAAAAAAAAAAAmAIAAGRycy9k&#10;b3ducmV2LnhtbFBLBQYAAAAABAAEAPUAAACJAwAAAAA=&#10;" path="m,l11087,e" filled="f" strokeweight=".58pt">
              <v:path arrowok="t" o:connecttype="custom" o:connectlocs="0,0;11087,0" o:connectangles="0,0"/>
            </v:shape>
            <v:shape id="Freeform 19" o:spid="_x0000_s1075" style="position:absolute;left:610;top:313;width:11087;height:0;visibility:visible;mso-wrap-style:square;v-text-anchor:top" coordsize="1108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rUg8EA&#10;AADbAAAADwAAAGRycy9kb3ducmV2LnhtbERPTW+CQBC9N+l/2EyTXowsrURbZDXESuJV9NLblB2B&#10;lJ1Fdov477uHJj2+vO9sO5lOjDS41rKClygGQVxZ3XKt4Hwq5m8gnEfW2FkmBXdysN08PmSYanvj&#10;I42lr0UIYZeigsb7PpXSVQ0ZdJHtiQN3sYNBH+BQSz3gLYSbTr7G8VIabDk0NNjTrqHqu/wxCj6+&#10;Zp/F6n1c7M012VMpc9frXKnnpylfg/A0+X/xn/ugFSRhbPgSfoDc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5q1IPBAAAA2wAAAA8AAAAAAAAAAAAAAAAAmAIAAGRycy9kb3du&#10;cmV2LnhtbFBLBQYAAAAABAAEAPUAAACGAwAAAAA=&#10;" path="m,l11087,e" filled="f" strokeweight=".58pt">
              <v:path arrowok="t" o:connecttype="custom" o:connectlocs="0,0;11087,0" o:connectangles="0,0"/>
            </v:shape>
            <w10:wrap anchorx="page"/>
          </v:group>
        </w:pict>
      </w:r>
      <w:r w:rsidR="009B0C19" w:rsidRPr="00B9501A">
        <w:rPr>
          <w:rFonts w:ascii="Segoe UI" w:hAnsi="Segoe UI" w:cs="Segoe UI"/>
          <w:b/>
          <w:sz w:val="24"/>
          <w:szCs w:val="24"/>
        </w:rPr>
        <w:t>Academics:</w:t>
      </w:r>
    </w:p>
    <w:p w:rsidR="00DA4836" w:rsidRDefault="00581C9F" w:rsidP="00FF41EC">
      <w:pPr>
        <w:pStyle w:val="NoSpacing"/>
        <w:ind w:firstLine="720"/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t xml:space="preserve">Bachelor </w:t>
      </w:r>
      <w:r w:rsidR="00E86F60">
        <w:rPr>
          <w:rFonts w:ascii="Segoe UI" w:hAnsi="Segoe UI" w:cs="Segoe UI"/>
          <w:b/>
          <w:sz w:val="24"/>
          <w:szCs w:val="24"/>
        </w:rPr>
        <w:t>of</w:t>
      </w:r>
      <w:r w:rsidR="00DE57D3">
        <w:rPr>
          <w:rFonts w:ascii="Segoe UI" w:hAnsi="Segoe UI" w:cs="Segoe UI"/>
          <w:b/>
          <w:sz w:val="24"/>
          <w:szCs w:val="24"/>
        </w:rPr>
        <w:t xml:space="preserve"> </w:t>
      </w:r>
      <w:r w:rsidR="00683DDC">
        <w:rPr>
          <w:rFonts w:ascii="Segoe UI" w:hAnsi="Segoe UI" w:cs="Segoe UI"/>
          <w:b/>
          <w:sz w:val="24"/>
          <w:szCs w:val="24"/>
        </w:rPr>
        <w:t>Chemical</w:t>
      </w:r>
      <w:r>
        <w:rPr>
          <w:rFonts w:ascii="Segoe UI" w:hAnsi="Segoe UI" w:cs="Segoe UI"/>
          <w:b/>
          <w:sz w:val="24"/>
          <w:szCs w:val="24"/>
        </w:rPr>
        <w:t>Enginee</w:t>
      </w:r>
      <w:r w:rsidR="00DE57D3">
        <w:rPr>
          <w:rFonts w:ascii="Segoe UI" w:hAnsi="Segoe UI" w:cs="Segoe UI"/>
          <w:b/>
          <w:sz w:val="24"/>
          <w:szCs w:val="24"/>
        </w:rPr>
        <w:t>ring from Vishwakarma Govt. Engineering</w:t>
      </w:r>
      <w:r>
        <w:rPr>
          <w:rFonts w:ascii="Segoe UI" w:hAnsi="Segoe UI" w:cs="Segoe UI"/>
          <w:b/>
          <w:sz w:val="24"/>
          <w:szCs w:val="24"/>
        </w:rPr>
        <w:t xml:space="preserve"> College</w:t>
      </w:r>
    </w:p>
    <w:p w:rsidR="00581C9F" w:rsidRDefault="00581C9F" w:rsidP="00581C9F">
      <w:pPr>
        <w:pStyle w:val="NoSpacing"/>
        <w:ind w:firstLine="720"/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t xml:space="preserve">                 Gujarat Technological University (2009-2013)</w:t>
      </w:r>
    </w:p>
    <w:p w:rsidR="00581C9F" w:rsidRPr="0090225F" w:rsidRDefault="00581C9F" w:rsidP="00581C9F">
      <w:pPr>
        <w:pStyle w:val="NoSpacing"/>
        <w:ind w:firstLine="720"/>
        <w:rPr>
          <w:rFonts w:ascii="Segoe UI" w:hAnsi="Segoe UI" w:cs="Segoe UI"/>
          <w:b/>
          <w:sz w:val="24"/>
          <w:szCs w:val="24"/>
        </w:rPr>
      </w:pPr>
    </w:p>
    <w:tbl>
      <w:tblPr>
        <w:tblStyle w:val="TableGrid"/>
        <w:tblW w:w="0" w:type="auto"/>
        <w:tblInd w:w="468" w:type="dxa"/>
        <w:tblLook w:val="04A0"/>
      </w:tblPr>
      <w:tblGrid>
        <w:gridCol w:w="1361"/>
        <w:gridCol w:w="1179"/>
        <w:gridCol w:w="1270"/>
        <w:gridCol w:w="1350"/>
        <w:gridCol w:w="1485"/>
      </w:tblGrid>
      <w:tr w:rsidR="007C7200" w:rsidTr="007C7200">
        <w:trPr>
          <w:trHeight w:val="299"/>
        </w:trPr>
        <w:tc>
          <w:tcPr>
            <w:tcW w:w="1361" w:type="dxa"/>
          </w:tcPr>
          <w:p w:rsidR="007C7200" w:rsidRPr="00581C9F" w:rsidRDefault="007C7200" w:rsidP="00B869CF">
            <w:pPr>
              <w:pStyle w:val="NoSpacing"/>
              <w:jc w:val="center"/>
              <w:rPr>
                <w:rFonts w:ascii="Segoe UI" w:hAnsi="Segoe UI" w:cs="Segoe UI"/>
                <w:b/>
              </w:rPr>
            </w:pPr>
            <w:r w:rsidRPr="00581C9F">
              <w:rPr>
                <w:rFonts w:ascii="Segoe UI" w:hAnsi="Segoe UI" w:cs="Segoe UI"/>
                <w:b/>
              </w:rPr>
              <w:t>SEM</w:t>
            </w:r>
          </w:p>
        </w:tc>
        <w:tc>
          <w:tcPr>
            <w:tcW w:w="1179" w:type="dxa"/>
          </w:tcPr>
          <w:p w:rsidR="007C7200" w:rsidRDefault="007C7200" w:rsidP="00581C9F">
            <w:pPr>
              <w:pStyle w:val="NoSpacing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  <w:r w:rsidRPr="00B82AD1">
              <w:rPr>
                <w:rFonts w:ascii="Segoe UI" w:hAnsi="Segoe UI" w:cs="Segoe UI"/>
                <w:vertAlign w:val="superscript"/>
              </w:rPr>
              <w:t>th</w:t>
            </w:r>
          </w:p>
        </w:tc>
        <w:tc>
          <w:tcPr>
            <w:tcW w:w="1270" w:type="dxa"/>
          </w:tcPr>
          <w:p w:rsidR="007C7200" w:rsidRDefault="007C7200" w:rsidP="00581C9F">
            <w:pPr>
              <w:pStyle w:val="NoSpacing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6th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7200" w:rsidRPr="007C7200" w:rsidRDefault="007C7200">
            <w:pPr>
              <w:rPr>
                <w:sz w:val="24"/>
                <w:szCs w:val="24"/>
              </w:rPr>
            </w:pPr>
            <w:r w:rsidRPr="007C7200">
              <w:rPr>
                <w:sz w:val="24"/>
                <w:szCs w:val="24"/>
              </w:rPr>
              <w:t xml:space="preserve"> 7th</w:t>
            </w:r>
          </w:p>
        </w:tc>
        <w:tc>
          <w:tcPr>
            <w:tcW w:w="14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7200" w:rsidRPr="007C7200" w:rsidRDefault="007C72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8th</w:t>
            </w:r>
          </w:p>
        </w:tc>
      </w:tr>
      <w:tr w:rsidR="007C7200" w:rsidTr="007C7200">
        <w:trPr>
          <w:trHeight w:val="315"/>
        </w:trPr>
        <w:tc>
          <w:tcPr>
            <w:tcW w:w="1361" w:type="dxa"/>
          </w:tcPr>
          <w:p w:rsidR="007C7200" w:rsidRPr="00581C9F" w:rsidRDefault="007C7200" w:rsidP="00B869CF">
            <w:pPr>
              <w:pStyle w:val="NoSpacing"/>
              <w:jc w:val="center"/>
              <w:rPr>
                <w:rFonts w:ascii="Segoe UI" w:hAnsi="Segoe UI" w:cs="Segoe UI"/>
                <w:b/>
              </w:rPr>
            </w:pPr>
            <w:r w:rsidRPr="00581C9F">
              <w:rPr>
                <w:rFonts w:ascii="Segoe UI" w:hAnsi="Segoe UI" w:cs="Segoe UI"/>
                <w:b/>
              </w:rPr>
              <w:t>SPI</w:t>
            </w:r>
          </w:p>
        </w:tc>
        <w:tc>
          <w:tcPr>
            <w:tcW w:w="1179" w:type="dxa"/>
          </w:tcPr>
          <w:p w:rsidR="007C7200" w:rsidRDefault="007C7200" w:rsidP="00581C9F">
            <w:pPr>
              <w:pStyle w:val="NoSpacing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7.13</w:t>
            </w:r>
          </w:p>
        </w:tc>
        <w:tc>
          <w:tcPr>
            <w:tcW w:w="1270" w:type="dxa"/>
          </w:tcPr>
          <w:p w:rsidR="007C7200" w:rsidRDefault="007C7200" w:rsidP="00581C9F">
            <w:pPr>
              <w:pStyle w:val="NoSpacing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7.43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7200" w:rsidRPr="007C7200" w:rsidRDefault="007C72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7.53</w:t>
            </w:r>
          </w:p>
        </w:tc>
        <w:tc>
          <w:tcPr>
            <w:tcW w:w="14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7200" w:rsidRPr="001354E5" w:rsidRDefault="007946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7.67</w:t>
            </w:r>
          </w:p>
        </w:tc>
      </w:tr>
    </w:tbl>
    <w:p w:rsidR="009B0C19" w:rsidRDefault="009B0C19" w:rsidP="00581C9F">
      <w:pPr>
        <w:pStyle w:val="NoSpacing"/>
        <w:ind w:left="720"/>
        <w:rPr>
          <w:rFonts w:ascii="Segoe UI" w:hAnsi="Segoe UI" w:cs="Segoe UI"/>
        </w:rPr>
      </w:pPr>
    </w:p>
    <w:p w:rsidR="00B869CF" w:rsidRPr="001D4AAE" w:rsidRDefault="00B869CF" w:rsidP="00581C9F">
      <w:pPr>
        <w:pStyle w:val="NoSpacing"/>
        <w:ind w:left="720"/>
        <w:rPr>
          <w:rFonts w:ascii="Segoe UI" w:hAnsi="Segoe UI" w:cs="Segoe UI"/>
          <w:b/>
        </w:rPr>
      </w:pPr>
      <w:r w:rsidRPr="001D4AAE">
        <w:rPr>
          <w:rFonts w:ascii="Segoe UI" w:hAnsi="Segoe UI" w:cs="Segoe UI"/>
          <w:b/>
        </w:rPr>
        <w:t>Cumulativ</w:t>
      </w:r>
      <w:r w:rsidR="00E86F60">
        <w:rPr>
          <w:rFonts w:ascii="Segoe UI" w:hAnsi="Segoe UI" w:cs="Segoe UI"/>
          <w:b/>
        </w:rPr>
        <w:t>e Grade Point Average (CGPA)</w:t>
      </w:r>
      <w:r w:rsidR="00794655">
        <w:rPr>
          <w:rFonts w:ascii="Segoe UI" w:hAnsi="Segoe UI" w:cs="Segoe UI"/>
          <w:b/>
        </w:rPr>
        <w:t>: 7.44</w:t>
      </w:r>
    </w:p>
    <w:p w:rsidR="00B869CF" w:rsidRDefault="00B869CF" w:rsidP="00581C9F">
      <w:pPr>
        <w:pStyle w:val="NoSpacing"/>
        <w:ind w:left="720"/>
        <w:rPr>
          <w:rFonts w:ascii="Segoe UI" w:hAnsi="Segoe UI" w:cs="Segoe UI"/>
        </w:rPr>
      </w:pPr>
    </w:p>
    <w:tbl>
      <w:tblPr>
        <w:tblStyle w:val="TableGrid"/>
        <w:tblW w:w="0" w:type="auto"/>
        <w:tblInd w:w="468" w:type="dxa"/>
        <w:tblLook w:val="04A0"/>
      </w:tblPr>
      <w:tblGrid>
        <w:gridCol w:w="1516"/>
        <w:gridCol w:w="2084"/>
        <w:gridCol w:w="1710"/>
        <w:gridCol w:w="2070"/>
        <w:gridCol w:w="1454"/>
      </w:tblGrid>
      <w:tr w:rsidR="00B83315" w:rsidRPr="007F4EA9" w:rsidTr="00B83315">
        <w:trPr>
          <w:trHeight w:val="440"/>
        </w:trPr>
        <w:tc>
          <w:tcPr>
            <w:tcW w:w="1516" w:type="dxa"/>
          </w:tcPr>
          <w:p w:rsidR="0070393E" w:rsidRPr="007F4EA9" w:rsidRDefault="0070393E" w:rsidP="007F4EA9">
            <w:pPr>
              <w:pStyle w:val="NoSpacing"/>
              <w:jc w:val="center"/>
              <w:rPr>
                <w:rFonts w:ascii="Segoe UI" w:hAnsi="Segoe UI" w:cs="Segoe UI"/>
                <w:b/>
              </w:rPr>
            </w:pPr>
            <w:r w:rsidRPr="007F4EA9">
              <w:rPr>
                <w:rFonts w:ascii="Segoe UI" w:hAnsi="Segoe UI" w:cs="Segoe UI"/>
                <w:b/>
              </w:rPr>
              <w:t>Course</w:t>
            </w:r>
          </w:p>
        </w:tc>
        <w:tc>
          <w:tcPr>
            <w:tcW w:w="2084" w:type="dxa"/>
          </w:tcPr>
          <w:p w:rsidR="0070393E" w:rsidRPr="007F4EA9" w:rsidRDefault="0070393E" w:rsidP="007F4EA9">
            <w:pPr>
              <w:pStyle w:val="NoSpacing"/>
              <w:jc w:val="center"/>
              <w:rPr>
                <w:rFonts w:ascii="Segoe UI" w:hAnsi="Segoe UI" w:cs="Segoe UI"/>
                <w:b/>
              </w:rPr>
            </w:pPr>
            <w:r w:rsidRPr="007F4EA9">
              <w:rPr>
                <w:rFonts w:ascii="Segoe UI" w:hAnsi="Segoe UI" w:cs="Segoe UI"/>
                <w:b/>
              </w:rPr>
              <w:t>School</w:t>
            </w:r>
          </w:p>
        </w:tc>
        <w:tc>
          <w:tcPr>
            <w:tcW w:w="1710" w:type="dxa"/>
          </w:tcPr>
          <w:p w:rsidR="0070393E" w:rsidRPr="007F4EA9" w:rsidRDefault="0070393E" w:rsidP="007F4EA9">
            <w:pPr>
              <w:pStyle w:val="NoSpacing"/>
              <w:jc w:val="center"/>
              <w:rPr>
                <w:rFonts w:ascii="Segoe UI" w:hAnsi="Segoe UI" w:cs="Segoe UI"/>
                <w:b/>
              </w:rPr>
            </w:pPr>
            <w:r w:rsidRPr="007F4EA9">
              <w:rPr>
                <w:rFonts w:ascii="Segoe UI" w:hAnsi="Segoe UI" w:cs="Segoe UI"/>
                <w:b/>
              </w:rPr>
              <w:t>Board</w:t>
            </w:r>
          </w:p>
        </w:tc>
        <w:tc>
          <w:tcPr>
            <w:tcW w:w="2070" w:type="dxa"/>
          </w:tcPr>
          <w:p w:rsidR="0070393E" w:rsidRPr="007F4EA9" w:rsidRDefault="0070393E" w:rsidP="007F4EA9">
            <w:pPr>
              <w:pStyle w:val="NoSpacing"/>
              <w:jc w:val="center"/>
              <w:rPr>
                <w:rFonts w:ascii="Segoe UI" w:hAnsi="Segoe UI" w:cs="Segoe UI"/>
                <w:b/>
              </w:rPr>
            </w:pPr>
            <w:r w:rsidRPr="007F4EA9">
              <w:rPr>
                <w:rFonts w:ascii="Segoe UI" w:hAnsi="Segoe UI" w:cs="Segoe UI"/>
                <w:b/>
              </w:rPr>
              <w:t>Year Of Passing</w:t>
            </w:r>
          </w:p>
        </w:tc>
        <w:tc>
          <w:tcPr>
            <w:tcW w:w="1454" w:type="dxa"/>
          </w:tcPr>
          <w:p w:rsidR="0070393E" w:rsidRPr="007F4EA9" w:rsidRDefault="0070393E" w:rsidP="007F4EA9">
            <w:pPr>
              <w:pStyle w:val="NoSpacing"/>
              <w:jc w:val="center"/>
              <w:rPr>
                <w:rFonts w:ascii="Segoe UI" w:hAnsi="Segoe UI" w:cs="Segoe UI"/>
                <w:b/>
              </w:rPr>
            </w:pPr>
            <w:r w:rsidRPr="007F4EA9">
              <w:rPr>
                <w:rFonts w:ascii="Segoe UI" w:hAnsi="Segoe UI" w:cs="Segoe UI"/>
                <w:b/>
              </w:rPr>
              <w:t>Percentage</w:t>
            </w:r>
          </w:p>
        </w:tc>
      </w:tr>
      <w:tr w:rsidR="00B83315" w:rsidTr="00B83315">
        <w:tc>
          <w:tcPr>
            <w:tcW w:w="1516" w:type="dxa"/>
          </w:tcPr>
          <w:p w:rsidR="0070393E" w:rsidRDefault="0070393E" w:rsidP="001D4AAE">
            <w:pPr>
              <w:pStyle w:val="NoSpacing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HSC</w:t>
            </w:r>
          </w:p>
        </w:tc>
        <w:tc>
          <w:tcPr>
            <w:tcW w:w="2084" w:type="dxa"/>
          </w:tcPr>
          <w:p w:rsidR="0070393E" w:rsidRDefault="00683DDC" w:rsidP="001D4AAE">
            <w:pPr>
              <w:pStyle w:val="NoSpacing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S.P</w:t>
            </w:r>
            <w:r w:rsidR="007C7200">
              <w:rPr>
                <w:rFonts w:ascii="Segoe UI" w:hAnsi="Segoe UI" w:cs="Segoe UI"/>
              </w:rPr>
              <w:t xml:space="preserve"> Surendra</w:t>
            </w:r>
            <w:r w:rsidR="0070393E">
              <w:rPr>
                <w:rFonts w:ascii="Segoe UI" w:hAnsi="Segoe UI" w:cs="Segoe UI"/>
              </w:rPr>
              <w:t>nagar</w:t>
            </w:r>
          </w:p>
        </w:tc>
        <w:tc>
          <w:tcPr>
            <w:tcW w:w="1710" w:type="dxa"/>
          </w:tcPr>
          <w:p w:rsidR="0070393E" w:rsidRDefault="001354E5" w:rsidP="001D4AAE">
            <w:pPr>
              <w:pStyle w:val="NoSpacing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GSHSEB</w:t>
            </w:r>
          </w:p>
        </w:tc>
        <w:tc>
          <w:tcPr>
            <w:tcW w:w="2070" w:type="dxa"/>
          </w:tcPr>
          <w:p w:rsidR="0070393E" w:rsidRDefault="0070393E" w:rsidP="001D4AAE">
            <w:pPr>
              <w:pStyle w:val="NoSpacing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2009</w:t>
            </w:r>
          </w:p>
        </w:tc>
        <w:tc>
          <w:tcPr>
            <w:tcW w:w="1454" w:type="dxa"/>
          </w:tcPr>
          <w:p w:rsidR="0070393E" w:rsidRDefault="001354E5" w:rsidP="001D4AAE">
            <w:pPr>
              <w:pStyle w:val="NoSpacing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73.</w:t>
            </w:r>
            <w:r w:rsidR="00BB0F21">
              <w:rPr>
                <w:rFonts w:ascii="Segoe UI" w:hAnsi="Segoe UI" w:cs="Segoe UI"/>
              </w:rPr>
              <w:t>60</w:t>
            </w:r>
          </w:p>
        </w:tc>
      </w:tr>
      <w:tr w:rsidR="0070393E" w:rsidTr="00B83315">
        <w:tc>
          <w:tcPr>
            <w:tcW w:w="1516" w:type="dxa"/>
          </w:tcPr>
          <w:p w:rsidR="0070393E" w:rsidRDefault="0070393E" w:rsidP="001D4AAE">
            <w:pPr>
              <w:pStyle w:val="NoSpacing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SSC</w:t>
            </w:r>
          </w:p>
        </w:tc>
        <w:tc>
          <w:tcPr>
            <w:tcW w:w="2084" w:type="dxa"/>
          </w:tcPr>
          <w:p w:rsidR="0070393E" w:rsidRDefault="007C7200" w:rsidP="001D4AAE">
            <w:pPr>
              <w:pStyle w:val="NoSpacing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S.V </w:t>
            </w:r>
            <w:r w:rsidR="00683DDC">
              <w:rPr>
                <w:rFonts w:ascii="Segoe UI" w:hAnsi="Segoe UI" w:cs="Segoe UI"/>
              </w:rPr>
              <w:t>Gandhinagar</w:t>
            </w:r>
          </w:p>
        </w:tc>
        <w:tc>
          <w:tcPr>
            <w:tcW w:w="1710" w:type="dxa"/>
          </w:tcPr>
          <w:p w:rsidR="0070393E" w:rsidRDefault="001354E5" w:rsidP="001D4AAE">
            <w:pPr>
              <w:pStyle w:val="NoSpacing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GSHSEB</w:t>
            </w:r>
          </w:p>
        </w:tc>
        <w:tc>
          <w:tcPr>
            <w:tcW w:w="2070" w:type="dxa"/>
          </w:tcPr>
          <w:p w:rsidR="0070393E" w:rsidRDefault="0070393E" w:rsidP="001D4AAE">
            <w:pPr>
              <w:pStyle w:val="NoSpacing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2007</w:t>
            </w:r>
          </w:p>
        </w:tc>
        <w:tc>
          <w:tcPr>
            <w:tcW w:w="1454" w:type="dxa"/>
          </w:tcPr>
          <w:p w:rsidR="0070393E" w:rsidRDefault="0070393E" w:rsidP="001D4AAE">
            <w:pPr>
              <w:pStyle w:val="NoSpacing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8</w:t>
            </w:r>
            <w:r w:rsidR="001354E5">
              <w:rPr>
                <w:rFonts w:ascii="Segoe UI" w:hAnsi="Segoe UI" w:cs="Segoe UI"/>
              </w:rPr>
              <w:t>2.46</w:t>
            </w:r>
          </w:p>
        </w:tc>
      </w:tr>
    </w:tbl>
    <w:p w:rsidR="00B869CF" w:rsidRPr="002234C7" w:rsidRDefault="00B869CF" w:rsidP="00581C9F">
      <w:pPr>
        <w:pStyle w:val="NoSpacing"/>
        <w:ind w:left="720"/>
        <w:rPr>
          <w:rFonts w:ascii="Segoe UI" w:hAnsi="Segoe UI" w:cs="Segoe UI"/>
        </w:rPr>
      </w:pPr>
    </w:p>
    <w:p w:rsidR="00970F3B" w:rsidRDefault="00D14992" w:rsidP="0044641B">
      <w:pPr>
        <w:pStyle w:val="NoSpacing"/>
        <w:rPr>
          <w:color w:val="4F81BD" w:themeColor="accent1"/>
        </w:rPr>
      </w:pPr>
      <w:r>
        <w:rPr>
          <w:noProof/>
          <w:color w:val="4F81BD" w:themeColor="accent1"/>
        </w:rPr>
        <w:pict>
          <v:group id="Group 25" o:spid="_x0000_s1068" style="position:absolute;margin-left:35.45pt;margin-top:14.25pt;width:543.15pt;height:15.7pt;z-index:-251657728;mso-position-horizontal-relative:page" coordorigin="604,5" coordsize="11103,3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" o:allowincell="f">
            <v:rect id="Rectangle 26" o:spid="_x0000_s1073" style="position:absolute;left:614;top:16;width:105;height:29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fNGMEA&#10;AADbAAAADwAAAGRycy9kb3ducmV2LnhtbERPy2qDQBTdB/oPwy1kl4xVaIPJKG1BkJJS8oBsL86N&#10;is4dcSbG/n1mUejycN67fDa9mGh0rWUFL+sIBHFldcu1gvOpWG1AOI+ssbdMCn7JQZ49LXaYanvn&#10;A01HX4sQwi5FBY33Qyqlqxoy6NZ2IA7c1Y4GfYBjLfWI9xBuehlH0as02HJoaHCgz4aq7ngzCuKi&#10;K+Pzx9vpe+66C/58Vb5O9kotn+f3LQhPs/8X/7lLrSAJY8OX8ANk9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YnzRjBAAAA2wAAAA8AAAAAAAAAAAAAAAAAmAIAAGRycy9kb3du&#10;cmV2LnhtbFBLBQYAAAAABAAEAPUAAACGAwAAAAA=&#10;" fillcolor="#d9d9d9" stroked="f">
              <v:path arrowok="t"/>
            </v:rect>
            <v:rect id="Rectangle 27" o:spid="_x0000_s1072" style="position:absolute;left:11592;top:16;width:105;height:29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tog8MA&#10;AADbAAAADwAAAGRycy9kb3ducmV2LnhtbESP3YrCMBSE74V9h3AW9k7TreBPNcoqCLIoYhW8PTTH&#10;trQ5KU1Wu29vBMHLYWa+YebLztTiRq0rLSv4HkQgiDOrS84VnE+b/gSE88gaa8uk4J8cLBcfvTkm&#10;2t75SLfU5yJA2CWooPC+SaR0WUEG3cA2xMG72tagD7LNpW7xHuCmlnEUjaTBksNCgQ2tC8qq9M8o&#10;iDfVNj6vxqd9V1UXPPxmPh/ulPr67H5mIDx1/h1+tbdawXAK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Wtog8MAAADbAAAADwAAAAAAAAAAAAAAAACYAgAAZHJzL2Rv&#10;d25yZXYueG1sUEsFBgAAAAAEAAQA9QAAAIgDAAAAAA==&#10;" fillcolor="#d9d9d9" stroked="f">
              <v:path arrowok="t"/>
            </v:rect>
            <v:rect id="Rectangle 28" o:spid="_x0000_s1071" style="position:absolute;left:720;top:16;width:10871;height:29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FeyY8EA&#10;AADbAAAADwAAAGRycy9kb3ducmV2LnhtbERPy4rCMBTdC/5DuAPuNJ2O6FCNRYWCyIj4gNlemmtb&#10;2tyUJqP17ycLweXhvJdpbxpxp85VlhV8TiIQxLnVFRcKrpds/A3CeWSNjWVS8CQH6Wo4WGKi7YNP&#10;dD/7QoQQdgkqKL1vEyldXpJBN7EtceButjPoA+wKqTt8hHDTyDiKZtJgxaGhxJa2JeX1+c8oiLN6&#10;F18388uhr+tfPO5zX3z9KDX66NcLEJ56/xa/3DutYBrWhy/hB8jV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BXsmPBAAAA2wAAAA8AAAAAAAAAAAAAAAAAmAIAAGRycy9kb3du&#10;cmV2LnhtbFBLBQYAAAAABAAEAPUAAACGAwAAAAA=&#10;" fillcolor="#d9d9d9" stroked="f">
              <v:path arrowok="t"/>
            </v:rect>
            <v:shape id="Freeform 29" o:spid="_x0000_s1070" style="position:absolute;left:610;top:11;width:11087;height:0;visibility:visible;mso-wrap-style:square;v-text-anchor:top" coordsize="1108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1B9HsMA&#10;AADbAAAADwAAAGRycy9kb3ducmV2LnhtbESPQWvCQBSE74L/YXmCl1I3VmltdJVQFbw2evH2mn0m&#10;wezbmF1j/PeuUPA4zMw3zGLVmUq01LjSsoLxKAJBnFldcq7gsN++z0A4j6yxskwK7uRgtez3Fhhr&#10;e+NfalOfiwBhF6OCwvs6ltJlBRl0I1sTB+9kG4M+yCaXusFbgJtKfkTRpzRYclgosKafgrJzejUK&#10;1n9vx+3XdzvZmMt0Q6lMXK0TpYaDLpmD8NT5V/i/vdMKpmN4fgk/QC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1B9HsMAAADbAAAADwAAAAAAAAAAAAAAAACYAgAAZHJzL2Rv&#10;d25yZXYueG1sUEsFBgAAAAAEAAQA9QAAAIgDAAAAAA==&#10;" path="m,l11087,e" filled="f" strokeweight=".58pt">
              <v:path arrowok="t" o:connecttype="custom" o:connectlocs="0,0;11087,0" o:connectangles="0,0"/>
            </v:shape>
            <v:shape id="Freeform 30" o:spid="_x0000_s1069" style="position:absolute;left:610;top:313;width:11087;height:0;visibility:visible;mso-wrap-style:square;v-text-anchor:top" coordsize="1108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4LjacQA&#10;AADbAAAADwAAAGRycy9kb3ducmV2LnhtbESPQWvCQBSE74L/YXmFXqTZaMW2aTYSrIJXo5feXrOv&#10;SWj2bcxuY/rvu4LgcZiZb5h0PZpWDNS7xrKCeRSDIC6tbrhScDrunl5BOI+ssbVMCv7IwTqbTlJM&#10;tL3wgYbCVyJA2CWooPa+S6R0ZU0GXWQ74uB9296gD7KvpO7xEuCmlYs4XkmDDYeFGjva1FT+FL9G&#10;wcfX7HP38jY8b815uaVC5q7TuVKPD2P+DsLT6O/hW3uvFSwXcP0SfoDM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+C42nEAAAA2wAAAA8AAAAAAAAAAAAAAAAAmAIAAGRycy9k&#10;b3ducmV2LnhtbFBLBQYAAAAABAAEAPUAAACJAwAAAAA=&#10;" path="m,l11087,e" filled="f" strokeweight=".58pt">
              <v:path arrowok="t" o:connecttype="custom" o:connectlocs="0,0;11087,0" o:connectangles="0,0"/>
            </v:shape>
            <w10:wrap anchorx="page"/>
          </v:group>
        </w:pict>
      </w:r>
    </w:p>
    <w:p w:rsidR="00E92A00" w:rsidRPr="00E92A00" w:rsidRDefault="00E92A00" w:rsidP="00CD01F8">
      <w:pPr>
        <w:spacing w:after="0" w:line="240" w:lineRule="auto"/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t>Projects Undertaken:</w:t>
      </w:r>
    </w:p>
    <w:p w:rsidR="00E92A00" w:rsidRPr="00E92A00" w:rsidRDefault="00E92A00" w:rsidP="00CD01F8">
      <w:pPr>
        <w:spacing w:after="0" w:line="240" w:lineRule="auto"/>
        <w:rPr>
          <w:rFonts w:ascii="Segoe UI" w:hAnsi="Segoe UI" w:cs="Segoe UI"/>
          <w:b/>
          <w:sz w:val="24"/>
          <w:szCs w:val="24"/>
        </w:rPr>
      </w:pPr>
    </w:p>
    <w:p w:rsidR="00D746A2" w:rsidRPr="006B77CA" w:rsidRDefault="00D746A2" w:rsidP="00CD01F8">
      <w:pPr>
        <w:spacing w:after="0" w:line="240" w:lineRule="auto"/>
        <w:rPr>
          <w:rFonts w:ascii="Segoe UI" w:hAnsi="Segoe UI" w:cs="Segoe UI"/>
          <w:b/>
          <w:color w:val="4F81BD" w:themeColor="accent1"/>
        </w:rPr>
        <w:sectPr w:rsidR="00D746A2" w:rsidRPr="006B77CA" w:rsidSect="00CD01F8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W w:w="4879" w:type="pct"/>
        <w:tblCellSpacing w:w="20" w:type="dxa"/>
        <w:tblInd w:w="16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000"/>
      </w:tblPr>
      <w:tblGrid>
        <w:gridCol w:w="2659"/>
        <w:gridCol w:w="7872"/>
      </w:tblGrid>
      <w:tr w:rsidR="00550ABC" w:rsidRPr="000F6188" w:rsidTr="00710C03">
        <w:trPr>
          <w:trHeight w:val="434"/>
          <w:tblCellSpacing w:w="20" w:type="dxa"/>
        </w:trPr>
        <w:tc>
          <w:tcPr>
            <w:tcW w:w="1234" w:type="pct"/>
            <w:shd w:val="clear" w:color="auto" w:fill="A6A6A6"/>
          </w:tcPr>
          <w:p w:rsidR="00550ABC" w:rsidRPr="0044641B" w:rsidRDefault="00550ABC" w:rsidP="00D746A2">
            <w:pPr>
              <w:spacing w:after="0" w:line="240" w:lineRule="auto"/>
              <w:jc w:val="center"/>
              <w:rPr>
                <w:rFonts w:ascii="Segoe UI" w:hAnsi="Segoe UI" w:cs="Segoe UI"/>
              </w:rPr>
            </w:pPr>
            <w:r w:rsidRPr="0044641B">
              <w:rPr>
                <w:rFonts w:ascii="Segoe UI" w:hAnsi="Segoe UI" w:cs="Segoe UI"/>
              </w:rPr>
              <w:lastRenderedPageBreak/>
              <w:t>SEMESTER</w:t>
            </w:r>
          </w:p>
        </w:tc>
        <w:tc>
          <w:tcPr>
            <w:tcW w:w="3709" w:type="pct"/>
            <w:shd w:val="clear" w:color="auto" w:fill="A6A6A6"/>
            <w:vAlign w:val="center"/>
          </w:tcPr>
          <w:p w:rsidR="00550ABC" w:rsidRPr="0044641B" w:rsidRDefault="00AB6498" w:rsidP="000F6188">
            <w:pPr>
              <w:spacing w:after="0" w:line="240" w:lineRule="auto"/>
              <w:ind w:firstLine="72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PROJECT NAME</w:t>
            </w:r>
          </w:p>
        </w:tc>
      </w:tr>
      <w:tr w:rsidR="00550ABC" w:rsidRPr="000F6188" w:rsidTr="00710C03">
        <w:trPr>
          <w:trHeight w:val="406"/>
          <w:tblCellSpacing w:w="20" w:type="dxa"/>
        </w:trPr>
        <w:tc>
          <w:tcPr>
            <w:tcW w:w="1234" w:type="pct"/>
            <w:shd w:val="clear" w:color="auto" w:fill="A6A6A6"/>
          </w:tcPr>
          <w:p w:rsidR="00550ABC" w:rsidRPr="0044641B" w:rsidRDefault="00465CC4" w:rsidP="00ED2075">
            <w:pPr>
              <w:spacing w:after="0" w:line="240" w:lineRule="auto"/>
              <w:jc w:val="center"/>
              <w:rPr>
                <w:rFonts w:ascii="Segoe UI" w:hAnsi="Segoe UI" w:cs="Segoe UI"/>
              </w:rPr>
            </w:pPr>
            <w:r w:rsidRPr="00ED2075">
              <w:rPr>
                <w:rFonts w:ascii="Segoe UI" w:hAnsi="Segoe UI" w:cs="Segoe UI"/>
              </w:rPr>
              <w:softHyphen/>
            </w:r>
            <w:r w:rsidR="00ED2075">
              <w:rPr>
                <w:rFonts w:ascii="Segoe UI" w:hAnsi="Segoe UI" w:cs="Segoe UI"/>
              </w:rPr>
              <w:t>7</w:t>
            </w:r>
            <w:r w:rsidR="00ED2075" w:rsidRPr="00ED2075">
              <w:rPr>
                <w:rFonts w:ascii="Segoe UI" w:hAnsi="Segoe UI" w:cs="Segoe UI"/>
                <w:vertAlign w:val="superscript"/>
              </w:rPr>
              <w:t>th</w:t>
            </w:r>
          </w:p>
        </w:tc>
        <w:tc>
          <w:tcPr>
            <w:tcW w:w="3709" w:type="pct"/>
          </w:tcPr>
          <w:p w:rsidR="00987C52" w:rsidRPr="00465CC4" w:rsidRDefault="00465CC4" w:rsidP="00465CC4">
            <w:pPr>
              <w:spacing w:after="0" w:line="240" w:lineRule="auto"/>
              <w:rPr>
                <w:rFonts w:ascii="Segoe UI" w:hAnsi="Segoe UI" w:cs="Segoe UI"/>
                <w:sz w:val="24"/>
                <w:szCs w:val="24"/>
              </w:rPr>
            </w:pPr>
            <w:r w:rsidRPr="00465CC4">
              <w:rPr>
                <w:rFonts w:ascii="Segoe UI" w:hAnsi="Segoe UI" w:cs="Segoe UI"/>
                <w:sz w:val="24"/>
                <w:szCs w:val="24"/>
              </w:rPr>
              <w:t xml:space="preserve">Reduction of concentration of </w:t>
            </w:r>
            <w:r>
              <w:rPr>
                <w:rFonts w:ascii="Segoe UI" w:hAnsi="Segoe UI" w:cs="Segoe UI"/>
                <w:sz w:val="24"/>
                <w:szCs w:val="24"/>
              </w:rPr>
              <w:t>so</w:t>
            </w:r>
            <w:r w:rsidRPr="00465CC4">
              <w:rPr>
                <w:rFonts w:ascii="Segoe UI" w:hAnsi="Segoe UI" w:cs="Segoe UI"/>
                <w:sz w:val="24"/>
                <w:szCs w:val="24"/>
                <w:vertAlign w:val="subscript"/>
              </w:rPr>
              <w:t>2</w:t>
            </w:r>
            <w:r>
              <w:rPr>
                <w:rFonts w:ascii="Segoe UI" w:hAnsi="Segoe UI" w:cs="Segoe UI"/>
                <w:sz w:val="24"/>
                <w:szCs w:val="24"/>
              </w:rPr>
              <w:t>in production of cpcc (cyclopropyle carbonic chloride)</w:t>
            </w:r>
          </w:p>
        </w:tc>
      </w:tr>
      <w:tr w:rsidR="00550ABC" w:rsidRPr="000F6188" w:rsidTr="00710C03">
        <w:trPr>
          <w:trHeight w:val="325"/>
          <w:tblCellSpacing w:w="20" w:type="dxa"/>
        </w:trPr>
        <w:tc>
          <w:tcPr>
            <w:tcW w:w="1234" w:type="pct"/>
            <w:shd w:val="clear" w:color="auto" w:fill="A6A6A6"/>
          </w:tcPr>
          <w:p w:rsidR="00550ABC" w:rsidRPr="00ED2075" w:rsidRDefault="00ED2075" w:rsidP="0015038B">
            <w:pPr>
              <w:spacing w:after="0" w:line="240" w:lineRule="auto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8</w:t>
            </w:r>
            <w:r w:rsidR="00836B0C" w:rsidRPr="0044641B">
              <w:rPr>
                <w:rFonts w:ascii="Segoe UI" w:hAnsi="Segoe UI" w:cs="Segoe UI"/>
                <w:vertAlign w:val="superscript"/>
              </w:rPr>
              <w:t>th</w:t>
            </w:r>
          </w:p>
        </w:tc>
        <w:tc>
          <w:tcPr>
            <w:tcW w:w="3709" w:type="pct"/>
            <w:vAlign w:val="center"/>
          </w:tcPr>
          <w:p w:rsidR="00550ABC" w:rsidRPr="00ED2075" w:rsidRDefault="00ED2075" w:rsidP="0028755C">
            <w:pPr>
              <w:jc w:val="both"/>
              <w:rPr>
                <w:rFonts w:ascii="Segoe UI" w:hAnsi="Segoe UI" w:cs="Segoe UI"/>
                <w:sz w:val="24"/>
                <w:szCs w:val="24"/>
              </w:rPr>
            </w:pPr>
            <w:r w:rsidRPr="00ED2075">
              <w:rPr>
                <w:rFonts w:ascii="Segoe UI" w:hAnsi="Segoe UI" w:cs="Segoe UI"/>
                <w:sz w:val="24"/>
                <w:szCs w:val="24"/>
              </w:rPr>
              <w:t>To be continuous above project</w:t>
            </w:r>
          </w:p>
        </w:tc>
      </w:tr>
    </w:tbl>
    <w:p w:rsidR="0037419E" w:rsidRDefault="0037419E" w:rsidP="00297366">
      <w:pPr>
        <w:spacing w:after="0" w:line="240" w:lineRule="auto"/>
        <w:rPr>
          <w:rFonts w:ascii="Segoe UI" w:hAnsi="Segoe UI" w:cs="Segoe UI"/>
        </w:rPr>
      </w:pPr>
    </w:p>
    <w:p w:rsidR="008F4155" w:rsidRDefault="008F4155" w:rsidP="00FF41EC">
      <w:pPr>
        <w:tabs>
          <w:tab w:val="left" w:pos="3030"/>
        </w:tabs>
        <w:spacing w:after="0" w:line="240" w:lineRule="auto"/>
        <w:rPr>
          <w:rFonts w:ascii="Segoe UI" w:eastAsia="Calibri" w:hAnsi="Segoe UI" w:cs="Segoe UI"/>
          <w:b/>
        </w:rPr>
      </w:pPr>
    </w:p>
    <w:p w:rsidR="00FF41EC" w:rsidRDefault="00D14992" w:rsidP="00FF41EC">
      <w:pPr>
        <w:tabs>
          <w:tab w:val="left" w:pos="3030"/>
        </w:tabs>
        <w:spacing w:after="0" w:line="240" w:lineRule="auto"/>
        <w:rPr>
          <w:rFonts w:ascii="Segoe UI" w:eastAsia="Calibri" w:hAnsi="Segoe UI" w:cs="Segoe UI"/>
          <w:b/>
        </w:rPr>
      </w:pPr>
      <w:bookmarkStart w:id="0" w:name="_GoBack"/>
      <w:bookmarkEnd w:id="0"/>
      <w:r w:rsidRPr="00D14992">
        <w:rPr>
          <w:rFonts w:eastAsiaTheme="minorHAnsi"/>
          <w:noProof/>
        </w:rPr>
        <w:pict>
          <v:group id="Group 109" o:spid="_x0000_s1062" style="position:absolute;margin-left:33.95pt;margin-top:-2.5pt;width:542.15pt;height:18.95pt;z-index:-251642368;mso-position-horizontal-relative:page" coordorigin="604,5" coordsize="11103,3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" o:allowincell="f">
            <v:rect id="Rectangle 110" o:spid="_x0000_s1067" style="position:absolute;left:614;top:16;width:105;height:29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/68sQA&#10;AADbAAAADwAAAGRycy9kb3ducmV2LnhtbESPQWvCQBSE7wX/w/IEb3VjAm2JrqIFIUhLqQpeH9ln&#10;EpJ9G7LbJP57tyB4HGbmG2a1GU0jeupcZVnBYh6BIM6trrhQcD7tXz9AOI+ssbFMCm7kYLOevKww&#10;1XbgX+qPvhABwi5FBaX3bSqly0sy6Oa2JQ7e1XYGfZBdIXWHQ4CbRsZR9CYNVhwWSmzps6S8Pv4Z&#10;BfG+zuLz7v30Pdb1BX8OuS+SL6Vm03G7BOFp9M/wo51pBUkM/1/CD5Dr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fP+vLEAAAA2wAAAA8AAAAAAAAAAAAAAAAAmAIAAGRycy9k&#10;b3ducmV2LnhtbFBLBQYAAAAABAAEAPUAAACJAwAAAAA=&#10;" fillcolor="#d9d9d9" stroked="f">
              <v:path arrowok="t"/>
            </v:rect>
            <v:rect id="Rectangle 111" o:spid="_x0000_s1066" style="position:absolute;left:11592;top:16;width:105;height:29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NfacQA&#10;AADbAAAADwAAAGRycy9kb3ducmV2LnhtbESPQWvCQBSE7wX/w/IKvdVNE7AluooWBClKaSJ4fWSf&#10;SUj2bchuk/jvXaHQ4zAz3zCrzWRaMVDvassK3uYRCOLC6ppLBed8//oBwnlkja1lUnAjB5v17GmF&#10;qbYj/9CQ+VIECLsUFVTed6mUrqjIoJvbjjh4V9sb9EH2pdQ9jgFuWhlH0UIarDksVNjRZ0VFk/0a&#10;BfG+OcTn3Xt+mprmgt9fhS+To1Ivz9N2CcLT5P/Df+2DVpAk8PgSfoB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iDX2nEAAAA2wAAAA8AAAAAAAAAAAAAAAAAmAIAAGRycy9k&#10;b3ducmV2LnhtbFBLBQYAAAAABAAEAPUAAACJAwAAAAA=&#10;" fillcolor="#d9d9d9" stroked="f">
              <v:path arrowok="t"/>
            </v:rect>
            <v:rect id="Rectangle 112" o:spid="_x0000_s1065" style="position:absolute;left:720;top:16;width:10871;height:29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rHHcMA&#10;AADbAAAADwAAAGRycy9kb3ducmV2LnhtbESPQYvCMBSE78L+h/AW9qbpVlGpRlkFQRZFrILXR/Ns&#10;S5uX0mS1+++NIHgcZuYbZr7sTC1u1LrSsoLvQQSCOLO65FzB+bTpT0E4j6yxtkwK/snBcvHRm2Oi&#10;7Z2PdEt9LgKEXYIKCu+bREqXFWTQDWxDHLyrbQ36INtc6hbvAW5qGUfRWBosOSwU2NC6oKxK/4yC&#10;eFNt4/Nqctp3VXXBw2/m8+FOqa/P7mcGwlPn3+FXe6sVDEfw/BJ+gF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2rHHcMAAADbAAAADwAAAAAAAAAAAAAAAACYAgAAZHJzL2Rv&#10;d25yZXYueG1sUEsFBgAAAAAEAAQA9QAAAIgDAAAAAA==&#10;" fillcolor="#d9d9d9" stroked="f">
              <v:path arrowok="t"/>
            </v:rect>
            <v:shape id="Freeform 113" o:spid="_x0000_s1064" style="position:absolute;left:610;top:11;width:11087;height:0;visibility:visible;mso-wrap-style:square;v-text-anchor:top" coordsize="1108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0IYMQA&#10;AADbAAAADwAAAGRycy9kb3ducmV2LnhtbESPQWvCQBSE74X+h+UJvUjdVGvV6CaEVqHXxl56e2af&#10;STD7Nma3Mf57tyD0OMzMN8wmHUwjeupcbVnByyQCQVxYXXOp4Hu/e16CcB5ZY2OZFFzJQZo8Pmww&#10;1vbCX9TnvhQBwi5GBZX3bSylKyoy6Ca2JQ7e0XYGfZBdKXWHlwA3jZxG0Zs0WHNYqLCl94qKU/5r&#10;FHwcxj+7xaqfbc35dUu5zFyrM6WeRkO2BuFp8P/he/tTK5jN4e9L+AEyu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htCGDEAAAA2wAAAA8AAAAAAAAAAAAAAAAAmAIAAGRycy9k&#10;b3ducmV2LnhtbFBLBQYAAAAABAAEAPUAAACJAwAAAAA=&#10;" path="m,l11087,e" filled="f" strokeweight=".58pt">
              <v:path arrowok="t" o:connecttype="custom" o:connectlocs="0,0;11087,0" o:connectangles="0,0"/>
            </v:shape>
            <v:shape id="Freeform 114" o:spid="_x0000_s1063" style="position:absolute;left:610;top:313;width:11087;height:0;visibility:visible;mso-wrap-style:square;v-text-anchor:top" coordsize="1108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+WF8QA&#10;AADbAAAADwAAAGRycy9kb3ducmV2LnhtbESPQWvCQBSE7wX/w/KEXkqzsRZro6sEG8Froxdvr9ln&#10;Esy+jdltkv77rlDocZiZb5j1djSN6KlztWUFsygGQVxYXXOp4HTcPy9BOI+ssbFMCn7IwXYzeVhj&#10;ou3An9TnvhQBwi5BBZX3bSKlKyoy6CLbEgfvYjuDPsiulLrDIcBNI1/ieCEN1hwWKmxpV1Fxzb+N&#10;go+vp/P+7b2fZ+b2mlEuU9fqVKnH6ZiuQHga/X/4r33QCuYLuH8JP0B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i/lhfEAAAA2wAAAA8AAAAAAAAAAAAAAAAAmAIAAGRycy9k&#10;b3ducmV2LnhtbFBLBQYAAAAABAAEAPUAAACJAwAAAAA=&#10;" path="m,l11087,e" filled="f" strokeweight=".58pt">
              <v:path arrowok="t" o:connecttype="custom" o:connectlocs="0,0;11087,0" o:connectangles="0,0"/>
            </v:shape>
            <w10:wrap anchorx="page"/>
          </v:group>
        </w:pict>
      </w:r>
      <w:r w:rsidR="00FF41EC">
        <w:rPr>
          <w:rFonts w:ascii="Segoe UI" w:eastAsia="Calibri" w:hAnsi="Segoe UI" w:cs="Segoe UI"/>
          <w:b/>
        </w:rPr>
        <w:t>Area of interest</w:t>
      </w:r>
      <w:r w:rsidR="00065112">
        <w:rPr>
          <w:rFonts w:ascii="Segoe UI" w:eastAsia="Calibri" w:hAnsi="Segoe UI" w:cs="Segoe UI"/>
          <w:b/>
        </w:rPr>
        <w:t>:</w:t>
      </w:r>
    </w:p>
    <w:p w:rsidR="00FF41EC" w:rsidRDefault="00FF41EC" w:rsidP="00FF41EC">
      <w:pPr>
        <w:tabs>
          <w:tab w:val="left" w:pos="3030"/>
        </w:tabs>
        <w:spacing w:after="0" w:line="240" w:lineRule="auto"/>
        <w:rPr>
          <w:rFonts w:ascii="Segoe UI" w:eastAsia="Calibri" w:hAnsi="Segoe UI" w:cs="Segoe UI"/>
          <w:b/>
        </w:rPr>
      </w:pPr>
    </w:p>
    <w:p w:rsidR="005C2F55" w:rsidRPr="00233B85" w:rsidRDefault="00ED2075" w:rsidP="005C2F55">
      <w:pPr>
        <w:pStyle w:val="ListParagraph"/>
        <w:numPr>
          <w:ilvl w:val="0"/>
          <w:numId w:val="15"/>
        </w:numPr>
        <w:tabs>
          <w:tab w:val="left" w:pos="3030"/>
        </w:tabs>
        <w:spacing w:after="0" w:line="240" w:lineRule="auto"/>
        <w:rPr>
          <w:rFonts w:ascii="Segoe UI" w:eastAsia="Calibri" w:hAnsi="Segoe UI" w:cs="Segoe UI"/>
          <w:b/>
        </w:rPr>
      </w:pPr>
      <w:r>
        <w:rPr>
          <w:rFonts w:ascii="Segoe UI" w:eastAsia="Calibri" w:hAnsi="Segoe UI" w:cs="Segoe UI"/>
        </w:rPr>
        <w:t>Petrochemical</w:t>
      </w:r>
    </w:p>
    <w:p w:rsidR="00FF41EC" w:rsidRPr="00ED2075" w:rsidRDefault="00ED2075" w:rsidP="005C2F55">
      <w:pPr>
        <w:pStyle w:val="ListParagraph"/>
        <w:numPr>
          <w:ilvl w:val="0"/>
          <w:numId w:val="15"/>
        </w:numPr>
        <w:tabs>
          <w:tab w:val="left" w:pos="3030"/>
        </w:tabs>
        <w:spacing w:after="0" w:line="240" w:lineRule="auto"/>
        <w:rPr>
          <w:rFonts w:ascii="Segoe UI" w:eastAsia="Calibri" w:hAnsi="Segoe UI" w:cs="Segoe UI"/>
          <w:b/>
        </w:rPr>
      </w:pPr>
      <w:r>
        <w:rPr>
          <w:rFonts w:ascii="Segoe UI" w:eastAsia="Calibri" w:hAnsi="Segoe UI" w:cs="Segoe UI"/>
        </w:rPr>
        <w:t>Distil</w:t>
      </w:r>
      <w:r w:rsidR="00DE57D3">
        <w:rPr>
          <w:rFonts w:ascii="Segoe UI" w:eastAsia="Calibri" w:hAnsi="Segoe UI" w:cs="Segoe UI"/>
        </w:rPr>
        <w:t>l</w:t>
      </w:r>
      <w:r>
        <w:rPr>
          <w:rFonts w:ascii="Segoe UI" w:eastAsia="Calibri" w:hAnsi="Segoe UI" w:cs="Segoe UI"/>
        </w:rPr>
        <w:t>ation Process</w:t>
      </w:r>
    </w:p>
    <w:p w:rsidR="00ED2075" w:rsidRPr="00ED2075" w:rsidRDefault="00ED2075" w:rsidP="005C2F55">
      <w:pPr>
        <w:pStyle w:val="ListParagraph"/>
        <w:numPr>
          <w:ilvl w:val="0"/>
          <w:numId w:val="15"/>
        </w:numPr>
        <w:tabs>
          <w:tab w:val="left" w:pos="3030"/>
        </w:tabs>
        <w:spacing w:after="0" w:line="240" w:lineRule="auto"/>
        <w:rPr>
          <w:rFonts w:ascii="Segoe UI" w:eastAsia="Calibri" w:hAnsi="Segoe UI" w:cs="Segoe UI"/>
          <w:b/>
        </w:rPr>
      </w:pPr>
      <w:r>
        <w:rPr>
          <w:rFonts w:ascii="Segoe UI" w:eastAsia="Calibri" w:hAnsi="Segoe UI" w:cs="Segoe UI"/>
        </w:rPr>
        <w:t>Heat &amp; Mass transfer operation</w:t>
      </w:r>
    </w:p>
    <w:p w:rsidR="00ED2075" w:rsidRPr="005C2F55" w:rsidRDefault="00ED2075" w:rsidP="005C2F55">
      <w:pPr>
        <w:pStyle w:val="ListParagraph"/>
        <w:numPr>
          <w:ilvl w:val="0"/>
          <w:numId w:val="15"/>
        </w:numPr>
        <w:tabs>
          <w:tab w:val="left" w:pos="3030"/>
        </w:tabs>
        <w:spacing w:after="0" w:line="240" w:lineRule="auto"/>
        <w:rPr>
          <w:rFonts w:ascii="Segoe UI" w:eastAsia="Calibri" w:hAnsi="Segoe UI" w:cs="Segoe UI"/>
          <w:b/>
        </w:rPr>
      </w:pPr>
      <w:r>
        <w:rPr>
          <w:rFonts w:ascii="Segoe UI" w:eastAsia="Calibri" w:hAnsi="Segoe UI" w:cs="Segoe UI"/>
        </w:rPr>
        <w:t>Pollution &amp; Safety section</w:t>
      </w:r>
    </w:p>
    <w:p w:rsidR="00D72115" w:rsidRDefault="00D72115" w:rsidP="00FF41EC">
      <w:pPr>
        <w:pStyle w:val="NoSpacing"/>
        <w:rPr>
          <w:rFonts w:ascii="Segoe UI" w:hAnsi="Segoe UI" w:cs="Segoe UI"/>
          <w:b/>
          <w:spacing w:val="-8"/>
        </w:rPr>
      </w:pPr>
    </w:p>
    <w:p w:rsidR="008D0F45" w:rsidRDefault="008D0F45" w:rsidP="00FF41EC">
      <w:pPr>
        <w:pStyle w:val="NoSpacing"/>
        <w:rPr>
          <w:rFonts w:ascii="Segoe UI" w:hAnsi="Segoe UI" w:cs="Segoe UI"/>
          <w:b/>
          <w:spacing w:val="-8"/>
        </w:rPr>
      </w:pPr>
    </w:p>
    <w:p w:rsidR="008E72DF" w:rsidRDefault="008E72DF" w:rsidP="00FF41EC">
      <w:pPr>
        <w:pStyle w:val="NoSpacing"/>
        <w:rPr>
          <w:rFonts w:ascii="Segoe UI" w:hAnsi="Segoe UI" w:cs="Segoe UI"/>
          <w:b/>
          <w:spacing w:val="-8"/>
        </w:rPr>
      </w:pPr>
    </w:p>
    <w:p w:rsidR="008D0F45" w:rsidRDefault="008D0F45" w:rsidP="008D0F45">
      <w:pPr>
        <w:tabs>
          <w:tab w:val="left" w:pos="3030"/>
        </w:tabs>
        <w:spacing w:after="0" w:line="240" w:lineRule="auto"/>
        <w:rPr>
          <w:rFonts w:ascii="Segoe UI" w:eastAsia="Calibri" w:hAnsi="Segoe UI" w:cs="Segoe UI"/>
          <w:b/>
        </w:rPr>
      </w:pPr>
      <w:r w:rsidRPr="00D14992">
        <w:rPr>
          <w:rFonts w:eastAsiaTheme="minorHAnsi"/>
          <w:noProof/>
        </w:rPr>
        <w:pict>
          <v:group id="_x0000_s1082" style="position:absolute;margin-left:33.95pt;margin-top:-2.5pt;width:542.15pt;height:18.95pt;z-index:-251635200;mso-position-horizontal-relative:page" coordorigin="604,5" coordsize="11103,3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" o:allowincell="f">
            <v:rect id="Rectangle 110" o:spid="_x0000_s1083" style="position:absolute;left:614;top:16;width:105;height:29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/68sQA&#10;AADbAAAADwAAAGRycy9kb3ducmV2LnhtbESPQWvCQBSE7wX/w/IEb3VjAm2JrqIFIUhLqQpeH9ln&#10;EpJ9G7LbJP57tyB4HGbmG2a1GU0jeupcZVnBYh6BIM6trrhQcD7tXz9AOI+ssbFMCm7kYLOevKww&#10;1XbgX+qPvhABwi5FBaX3bSqly0sy6Oa2JQ7e1XYGfZBdIXWHQ4CbRsZR9CYNVhwWSmzps6S8Pv4Z&#10;BfG+zuLz7v30Pdb1BX8OuS+SL6Vm03G7BOFp9M/wo51pBUkM/1/CD5Dr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fP+vLEAAAA2wAAAA8AAAAAAAAAAAAAAAAAmAIAAGRycy9k&#10;b3ducmV2LnhtbFBLBQYAAAAABAAEAPUAAACJAwAAAAA=&#10;" fillcolor="#d9d9d9" stroked="f">
              <v:path arrowok="t"/>
            </v:rect>
            <v:rect id="Rectangle 111" o:spid="_x0000_s1084" style="position:absolute;left:11592;top:16;width:105;height:29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NfacQA&#10;AADbAAAADwAAAGRycy9kb3ducmV2LnhtbESPQWvCQBSE7wX/w/IKvdVNE7AluooWBClKaSJ4fWSf&#10;SUj2bchuk/jvXaHQ4zAz3zCrzWRaMVDvassK3uYRCOLC6ppLBed8//oBwnlkja1lUnAjB5v17GmF&#10;qbYj/9CQ+VIECLsUFVTed6mUrqjIoJvbjjh4V9sb9EH2pdQ9jgFuWhlH0UIarDksVNjRZ0VFk/0a&#10;BfG+OcTn3Xt+mprmgt9fhS+To1Ivz9N2CcLT5P/Df+2DVpAk8PgSfoB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iDX2nEAAAA2wAAAA8AAAAAAAAAAAAAAAAAmAIAAGRycy9k&#10;b3ducmV2LnhtbFBLBQYAAAAABAAEAPUAAACJAwAAAAA=&#10;" fillcolor="#d9d9d9" stroked="f">
              <v:path arrowok="t"/>
            </v:rect>
            <v:rect id="Rectangle 112" o:spid="_x0000_s1085" style="position:absolute;left:720;top:16;width:10871;height:29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rHHcMA&#10;AADbAAAADwAAAGRycy9kb3ducmV2LnhtbESPQYvCMBSE78L+h/AW9qbpVlGpRlkFQRZFrILXR/Ns&#10;S5uX0mS1+++NIHgcZuYbZr7sTC1u1LrSsoLvQQSCOLO65FzB+bTpT0E4j6yxtkwK/snBcvHRm2Oi&#10;7Z2PdEt9LgKEXYIKCu+bREqXFWTQDWxDHLyrbQ36INtc6hbvAW5qGUfRWBosOSwU2NC6oKxK/4yC&#10;eFNt4/Nqctp3VXXBw2/m8+FOqa/P7mcGwlPn3+FXe6sVDEfw/BJ+gF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2rHHcMAAADbAAAADwAAAAAAAAAAAAAAAACYAgAAZHJzL2Rv&#10;d25yZXYueG1sUEsFBgAAAAAEAAQA9QAAAIgDAAAAAA==&#10;" fillcolor="#d9d9d9" stroked="f">
              <v:path arrowok="t"/>
            </v:rect>
            <v:shape id="Freeform 113" o:spid="_x0000_s1086" style="position:absolute;left:610;top:11;width:11087;height:0;visibility:visible;mso-wrap-style:square;v-text-anchor:top" coordsize="1108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0IYMQA&#10;AADbAAAADwAAAGRycy9kb3ducmV2LnhtbESPQWvCQBSE74X+h+UJvUjdVGvV6CaEVqHXxl56e2af&#10;STD7Nma3Mf57tyD0OMzMN8wmHUwjeupcbVnByyQCQVxYXXOp4Hu/e16CcB5ZY2OZFFzJQZo8Pmww&#10;1vbCX9TnvhQBwi5GBZX3bSylKyoy6Ca2JQ7e0XYGfZBdKXWHlwA3jZxG0Zs0WHNYqLCl94qKU/5r&#10;FHwcxj+7xaqfbc35dUu5zFyrM6WeRkO2BuFp8P/he/tTK5jN4e9L+AEyu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htCGDEAAAA2wAAAA8AAAAAAAAAAAAAAAAAmAIAAGRycy9k&#10;b3ducmV2LnhtbFBLBQYAAAAABAAEAPUAAACJAwAAAAA=&#10;" path="m,l11087,e" filled="f" strokeweight=".58pt">
              <v:path arrowok="t" o:connecttype="custom" o:connectlocs="0,0;11087,0" o:connectangles="0,0"/>
            </v:shape>
            <v:shape id="Freeform 114" o:spid="_x0000_s1087" style="position:absolute;left:610;top:313;width:11087;height:0;visibility:visible;mso-wrap-style:square;v-text-anchor:top" coordsize="1108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+WF8QA&#10;AADbAAAADwAAAGRycy9kb3ducmV2LnhtbESPQWvCQBSE7wX/w/KEXkqzsRZro6sEG8Froxdvr9ln&#10;Esy+jdltkv77rlDocZiZb5j1djSN6KlztWUFsygGQVxYXXOp4HTcPy9BOI+ssbFMCn7IwXYzeVhj&#10;ou3An9TnvhQBwi5BBZX3bSKlKyoy6CLbEgfvYjuDPsiulLrDIcBNI1/ieCEN1hwWKmxpV1Fxzb+N&#10;go+vp/P+7b2fZ+b2mlEuU9fqVKnH6ZiuQHga/X/4r33QCuYLuH8JP0B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i/lhfEAAAA2wAAAA8AAAAAAAAAAAAAAAAAmAIAAGRycy9k&#10;b3ducmV2LnhtbFBLBQYAAAAABAAEAPUAAACJAwAAAAA=&#10;" path="m,l11087,e" filled="f" strokeweight=".58pt">
              <v:path arrowok="t" o:connecttype="custom" o:connectlocs="0,0;11087,0" o:connectangles="0,0"/>
            </v:shape>
            <w10:wrap anchorx="page"/>
          </v:group>
        </w:pict>
      </w:r>
      <w:r>
        <w:rPr>
          <w:rFonts w:ascii="Segoe UI" w:eastAsia="Calibri" w:hAnsi="Segoe UI" w:cs="Segoe UI"/>
          <w:b/>
        </w:rPr>
        <w:t>Technical Skill:</w:t>
      </w:r>
    </w:p>
    <w:p w:rsidR="008D0F45" w:rsidRDefault="008D0F45" w:rsidP="008D0F45">
      <w:pPr>
        <w:tabs>
          <w:tab w:val="left" w:pos="3030"/>
        </w:tabs>
        <w:spacing w:after="0" w:line="240" w:lineRule="auto"/>
        <w:rPr>
          <w:rFonts w:ascii="Segoe UI" w:eastAsia="Calibri" w:hAnsi="Segoe UI" w:cs="Segoe UI"/>
          <w:b/>
        </w:rPr>
      </w:pPr>
    </w:p>
    <w:p w:rsidR="00FF41EC" w:rsidRDefault="00ED2075" w:rsidP="00472CE3">
      <w:pPr>
        <w:pStyle w:val="NoSpacing"/>
        <w:numPr>
          <w:ilvl w:val="0"/>
          <w:numId w:val="19"/>
        </w:numPr>
        <w:rPr>
          <w:rFonts w:ascii="Segoe UI" w:hAnsi="Segoe UI" w:cs="Segoe UI"/>
          <w:spacing w:val="-8"/>
        </w:rPr>
      </w:pPr>
      <w:r>
        <w:rPr>
          <w:rFonts w:ascii="Segoe UI" w:hAnsi="Segoe UI" w:cs="Segoe UI"/>
          <w:spacing w:val="-8"/>
        </w:rPr>
        <w:t xml:space="preserve">Theory </w:t>
      </w:r>
      <w:r w:rsidR="0048256B">
        <w:rPr>
          <w:rFonts w:ascii="Segoe UI" w:hAnsi="Segoe UI" w:cs="Segoe UI"/>
          <w:spacing w:val="-8"/>
        </w:rPr>
        <w:t>knowledge</w:t>
      </w:r>
      <w:r w:rsidR="00B82AD1">
        <w:rPr>
          <w:rFonts w:ascii="Segoe UI" w:hAnsi="Segoe UI" w:cs="Segoe UI"/>
          <w:spacing w:val="-8"/>
        </w:rPr>
        <w:t xml:space="preserve"> about distillation colu</w:t>
      </w:r>
      <w:r>
        <w:rPr>
          <w:rFonts w:ascii="Segoe UI" w:hAnsi="Segoe UI" w:cs="Segoe UI"/>
          <w:spacing w:val="-8"/>
        </w:rPr>
        <w:t>m</w:t>
      </w:r>
      <w:r w:rsidR="00B82AD1">
        <w:rPr>
          <w:rFonts w:ascii="Segoe UI" w:hAnsi="Segoe UI" w:cs="Segoe UI"/>
          <w:spacing w:val="-8"/>
        </w:rPr>
        <w:t>n</w:t>
      </w:r>
      <w:r>
        <w:rPr>
          <w:rFonts w:ascii="Segoe UI" w:hAnsi="Segoe UI" w:cs="Segoe UI"/>
          <w:spacing w:val="-8"/>
        </w:rPr>
        <w:t xml:space="preserve">, heat exchanger  </w:t>
      </w:r>
    </w:p>
    <w:p w:rsidR="00FF41EC" w:rsidRDefault="0048256B" w:rsidP="00FF41EC">
      <w:pPr>
        <w:pStyle w:val="NoSpacing"/>
        <w:numPr>
          <w:ilvl w:val="0"/>
          <w:numId w:val="8"/>
        </w:numPr>
        <w:rPr>
          <w:rFonts w:ascii="Segoe UI" w:hAnsi="Segoe UI" w:cs="Segoe UI"/>
          <w:spacing w:val="-8"/>
        </w:rPr>
      </w:pPr>
      <w:r>
        <w:rPr>
          <w:rFonts w:ascii="Segoe UI" w:hAnsi="Segoe UI" w:cs="Segoe UI"/>
          <w:spacing w:val="-8"/>
        </w:rPr>
        <w:t>Well understanding of chemical reaction</w:t>
      </w:r>
    </w:p>
    <w:p w:rsidR="00FF41EC" w:rsidRDefault="0048256B" w:rsidP="00FF41EC">
      <w:pPr>
        <w:pStyle w:val="NoSpacing"/>
        <w:numPr>
          <w:ilvl w:val="0"/>
          <w:numId w:val="8"/>
        </w:numPr>
        <w:rPr>
          <w:rFonts w:ascii="Segoe UI" w:hAnsi="Segoe UI" w:cs="Segoe UI"/>
          <w:spacing w:val="-8"/>
        </w:rPr>
      </w:pPr>
      <w:r>
        <w:rPr>
          <w:rFonts w:ascii="Segoe UI" w:hAnsi="Segoe UI" w:cs="Segoe UI"/>
          <w:spacing w:val="-8"/>
        </w:rPr>
        <w:t>Good technical and practical knowledge</w:t>
      </w:r>
    </w:p>
    <w:p w:rsidR="00794655" w:rsidRPr="001B0635" w:rsidRDefault="00794655" w:rsidP="00794655">
      <w:pPr>
        <w:pStyle w:val="NoSpacing"/>
        <w:ind w:left="360"/>
        <w:rPr>
          <w:rFonts w:ascii="Segoe UI" w:hAnsi="Segoe UI" w:cs="Segoe UI"/>
          <w:spacing w:val="-8"/>
        </w:rPr>
      </w:pPr>
    </w:p>
    <w:p w:rsidR="00297366" w:rsidRDefault="00D14992" w:rsidP="00297366">
      <w:pPr>
        <w:pStyle w:val="NoSpacing"/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noProof/>
          <w:sz w:val="24"/>
          <w:szCs w:val="24"/>
        </w:rPr>
        <w:pict>
          <v:group id="Group 37" o:spid="_x0000_s1056" style="position:absolute;margin-left:34.45pt;margin-top:.6pt;width:543.15pt;height:15.7pt;z-index:-251655680;mso-position-horizontal-relative:page" coordorigin="604,5" coordsize="11103,3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" o:allowincell="f">
            <v:rect id="Rectangle 38" o:spid="_x0000_s1061" style="position:absolute;left:614;top:16;width:105;height:29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S1qLMIA&#10;AADbAAAADwAAAGRycy9kb3ducmV2LnhtbESPQYvCMBSE7wv+h/AEb2tqBV1qU1FBEFmRVcHro3m2&#10;pc1LaaLWf78RFvY4zHwzTLrsTSMe1LnKsoLJOAJBnFtdcaHgct5+foFwHlljY5kUvMjBMht8pJho&#10;++Qfepx8IUIJuwQVlN63iZQuL8mgG9uWOHg32xn0QXaF1B0+Q7lpZBxFM2mw4rBQYkubkvL6dDcK&#10;4m29iy/r+fnQ1/UVj/vcF9NvpUbDfrUA4an3/+E/eqcDN4P3l/ADZPY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LWoswgAAANsAAAAPAAAAAAAAAAAAAAAAAJgCAABkcnMvZG93&#10;bnJldi54bWxQSwUGAAAAAAQABAD1AAAAhwMAAAAA&#10;" fillcolor="#d9d9d9" stroked="f">
              <v:path arrowok="t"/>
            </v:rect>
            <v:rect id="Rectangle 39" o:spid="_x0000_s1060" style="position:absolute;left:11592;top:16;width:105;height:29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HPt8IA&#10;AADbAAAADwAAAGRycy9kb3ducmV2LnhtbESPQYvCMBSE74L/ITzBm6ZW0KU2FV0QRHaRVcHro3m2&#10;pc1LabJa//1GWPA4zHwzTLruTSPu1LnKsoLZNAJBnFtdcaHgct5NPkA4j6yxsUwKnuRgnQ0HKSba&#10;PviH7idfiFDCLkEFpfdtIqXLSzLoprYlDt7NdgZ9kF0hdYePUG4aGUfRQhqsOCyU2NJnSXl9+jUK&#10;4l29jy/b5fm7r+srHg+5L+ZfSo1H/WYFwlPv3+F/eq8Dt4TXl/ADZP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Yc+3wgAAANsAAAAPAAAAAAAAAAAAAAAAAJgCAABkcnMvZG93&#10;bnJldi54bWxQSwUGAAAAAAQABAD1AAAAhwMAAAAA&#10;" fillcolor="#d9d9d9" stroked="f">
              <v:path arrowok="t"/>
            </v:rect>
            <v:rect id="Rectangle 40" o:spid="_x0000_s1059" style="position:absolute;left:720;top:16;width:10871;height:29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5bxcEA&#10;AADbAAAADwAAAGRycy9kb3ducmV2LnhtbERPS2vCQBC+F/wPywje6sYIrUQ3QQuClJbiA7wO2TEJ&#10;yc6G7FbTf985FHr8+N6bYnSdutMQGs8GFvMEFHHpbcOVgct5/7wCFSKyxc4zGfihAEU+edpgZv2D&#10;j3Q/xUpJCIcMDdQx9pnWoazJYZj7nli4mx8cRoFDpe2ADwl3nU6T5EU7bFgaauzpraayPX07A+m+&#10;PaSX3ev5c2zbK369l7Fafhgzm47bNahIY/wX/7kPVnwyVr7ID9D5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P+W8XBAAAA2wAAAA8AAAAAAAAAAAAAAAAAmAIAAGRycy9kb3du&#10;cmV2LnhtbFBLBQYAAAAABAAEAPUAAACGAwAAAAA=&#10;" fillcolor="#d9d9d9" stroked="f">
              <v:path arrowok="t"/>
            </v:rect>
            <v:shape id="Freeform 41" o:spid="_x0000_s1058" style="position:absolute;left:610;top:11;width:11087;height:0;visibility:visible;mso-wrap-style:square;v-text-anchor:top" coordsize="1108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mUuMMA&#10;AADbAAAADwAAAGRycy9kb3ducmV2LnhtbESPT2vCQBTE7wW/w/IEL1I32mI1ukrwD/Rq9OLtNfua&#10;BLNvY3aN6bd3BaHHYWZ+wyzXnalES40rLSsYjyIQxJnVJecKTsf9+wyE88gaK8uk4I8crFe9tyXG&#10;2t75QG3qcxEg7GJUUHhfx1K6rCCDbmRr4uD92sagD7LJpW7wHuCmkpMomkqDJYeFAmvaFJRd0ptR&#10;sP0Znvdf8/ZjZ66fO0pl4mqdKDXod8kChKfO/4df7W+tYDKH55fwA+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PmUuMMAAADbAAAADwAAAAAAAAAAAAAAAACYAgAAZHJzL2Rv&#10;d25yZXYueG1sUEsFBgAAAAAEAAQA9QAAAIgDAAAAAA==&#10;" path="m,l11087,e" filled="f" strokeweight=".58pt">
              <v:path arrowok="t" o:connecttype="custom" o:connectlocs="0,0;11087,0" o:connectangles="0,0"/>
            </v:shape>
            <v:shape id="Freeform 42" o:spid="_x0000_s1057" style="position:absolute;left:610;top:313;width:11087;height:0;visibility:visible;mso-wrap-style:square;v-text-anchor:top" coordsize="1108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qr+MEA&#10;AADbAAAADwAAAGRycy9kb3ducmV2LnhtbERPTW+CQBC9N/E/bKZJL40s1qYqshrSQuK16MXbyI5A&#10;ys5Sdov033cPJj2+vO90P5lOjDS41rKCRRSDIK6sbrlWcDoW8zUI55E1dpZJwS852O9mDykm2t74&#10;k8bS1yKEsEtQQeN9n0jpqoYMusj2xIG72sGgD3CopR7wFsJNJ1/i+E0abDk0NNjTe0PVV/ljFHxc&#10;ns/FajMuc/P9mlMpM9frTKmnxynbgvA0+X/x3X3QCpZhffgSfoDc/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gaq/jBAAAA2wAAAA8AAAAAAAAAAAAAAAAAmAIAAGRycy9kb3du&#10;cmV2LnhtbFBLBQYAAAAABAAEAPUAAACGAwAAAAA=&#10;" path="m,l11087,e" filled="f" strokeweight=".58pt">
              <v:path arrowok="t" o:connecttype="custom" o:connectlocs="0,0;11087,0" o:connectangles="0,0"/>
            </v:shape>
            <w10:wrap anchorx="page"/>
          </v:group>
        </w:pict>
      </w:r>
      <w:r w:rsidR="00C94A21">
        <w:rPr>
          <w:rFonts w:ascii="Segoe UI" w:hAnsi="Segoe UI" w:cs="Segoe UI"/>
          <w:b/>
          <w:sz w:val="24"/>
          <w:szCs w:val="24"/>
        </w:rPr>
        <w:t>Extracurricular</w:t>
      </w:r>
      <w:r w:rsidR="00DE57D3">
        <w:rPr>
          <w:rFonts w:ascii="Segoe UI" w:hAnsi="Segoe UI" w:cs="Segoe UI"/>
          <w:b/>
          <w:sz w:val="24"/>
          <w:szCs w:val="24"/>
        </w:rPr>
        <w:t xml:space="preserve"> </w:t>
      </w:r>
      <w:r w:rsidR="00297366" w:rsidRPr="0044641B">
        <w:rPr>
          <w:rFonts w:ascii="Segoe UI" w:hAnsi="Segoe UI" w:cs="Segoe UI"/>
          <w:b/>
          <w:sz w:val="24"/>
          <w:szCs w:val="24"/>
        </w:rPr>
        <w:t>Activities:</w:t>
      </w:r>
    </w:p>
    <w:p w:rsidR="001A56A5" w:rsidRDefault="001A56A5" w:rsidP="001A56A5">
      <w:pPr>
        <w:pStyle w:val="NoSpacing"/>
        <w:ind w:left="360"/>
        <w:rPr>
          <w:rFonts w:ascii="Segoe UI" w:hAnsi="Segoe UI" w:cs="Segoe UI"/>
          <w:b/>
          <w:sz w:val="24"/>
          <w:szCs w:val="24"/>
        </w:rPr>
      </w:pPr>
    </w:p>
    <w:p w:rsidR="00CA1756" w:rsidRDefault="00DE57D3" w:rsidP="00CB4AA5">
      <w:pPr>
        <w:pStyle w:val="ListParagraph"/>
        <w:numPr>
          <w:ilvl w:val="0"/>
          <w:numId w:val="1"/>
        </w:numPr>
        <w:spacing w:after="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I had attended</w:t>
      </w:r>
      <w:r w:rsidR="00CB4AA5">
        <w:rPr>
          <w:rFonts w:ascii="Segoe UI" w:hAnsi="Segoe UI" w:cs="Segoe UI"/>
          <w:sz w:val="24"/>
          <w:szCs w:val="24"/>
        </w:rPr>
        <w:t xml:space="preserve"> seminar of </w:t>
      </w:r>
      <w:r w:rsidR="00B82AD1">
        <w:rPr>
          <w:rFonts w:ascii="Segoe UI" w:hAnsi="Segoe UI" w:cs="Segoe UI"/>
          <w:sz w:val="24"/>
          <w:szCs w:val="24"/>
        </w:rPr>
        <w:t>“advance</w:t>
      </w:r>
      <w:r w:rsidR="00CB4AA5">
        <w:rPr>
          <w:rFonts w:ascii="Segoe UI" w:hAnsi="Segoe UI" w:cs="Segoe UI"/>
          <w:sz w:val="24"/>
          <w:szCs w:val="24"/>
        </w:rPr>
        <w:t xml:space="preserve"> in catalysis and catalysts </w:t>
      </w:r>
      <w:r w:rsidR="00B82AD1">
        <w:rPr>
          <w:rFonts w:ascii="Segoe UI" w:hAnsi="Segoe UI" w:cs="Segoe UI"/>
          <w:sz w:val="24"/>
          <w:szCs w:val="24"/>
        </w:rPr>
        <w:t>“at</w:t>
      </w:r>
      <w:r>
        <w:rPr>
          <w:rFonts w:ascii="Segoe UI" w:hAnsi="Segoe UI" w:cs="Segoe UI"/>
          <w:sz w:val="24"/>
          <w:szCs w:val="24"/>
        </w:rPr>
        <w:t xml:space="preserve"> </w:t>
      </w:r>
      <w:r w:rsidR="00B82AD1">
        <w:rPr>
          <w:rFonts w:ascii="Segoe UI" w:hAnsi="Segoe UI" w:cs="Segoe UI"/>
          <w:sz w:val="24"/>
          <w:szCs w:val="24"/>
        </w:rPr>
        <w:t>Nirma University</w:t>
      </w:r>
      <w:r w:rsidR="00CB4AA5">
        <w:rPr>
          <w:rFonts w:ascii="Segoe UI" w:hAnsi="Segoe UI" w:cs="Segoe UI"/>
          <w:sz w:val="24"/>
          <w:szCs w:val="24"/>
        </w:rPr>
        <w:t>.</w:t>
      </w:r>
    </w:p>
    <w:p w:rsidR="00CB4AA5" w:rsidRDefault="00CB4AA5" w:rsidP="00CB4AA5">
      <w:pPr>
        <w:pStyle w:val="ListParagraph"/>
        <w:numPr>
          <w:ilvl w:val="0"/>
          <w:numId w:val="1"/>
        </w:numPr>
        <w:spacing w:after="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Participated in games in school and collage time.</w:t>
      </w:r>
    </w:p>
    <w:p w:rsidR="0055333E" w:rsidRDefault="008D0F45" w:rsidP="00CB4AA5">
      <w:pPr>
        <w:pStyle w:val="ListParagraph"/>
        <w:numPr>
          <w:ilvl w:val="0"/>
          <w:numId w:val="1"/>
        </w:numPr>
        <w:spacing w:after="0"/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t>Recently</w:t>
      </w:r>
      <w:r w:rsidR="0055333E" w:rsidRPr="0055333E">
        <w:rPr>
          <w:rFonts w:ascii="Segoe UI" w:hAnsi="Segoe UI" w:cs="Segoe UI"/>
          <w:b/>
          <w:sz w:val="24"/>
          <w:szCs w:val="24"/>
        </w:rPr>
        <w:t xml:space="preserve"> working in finepac structures Pvt. Ltd.</w:t>
      </w:r>
    </w:p>
    <w:p w:rsidR="00FF5DCE" w:rsidRPr="009B46E7" w:rsidRDefault="00FF5DCE" w:rsidP="00CB4AA5">
      <w:pPr>
        <w:pStyle w:val="ListParagraph"/>
        <w:numPr>
          <w:ilvl w:val="0"/>
          <w:numId w:val="1"/>
        </w:numPr>
        <w:spacing w:after="0"/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Finepac company have doing to manufacture and design of distillation column and their internal parts like packing, liquid distributor &amp; collector and etc.</w:t>
      </w:r>
    </w:p>
    <w:p w:rsidR="009B46E7" w:rsidRDefault="009B46E7" w:rsidP="00CB4AA5">
      <w:pPr>
        <w:pStyle w:val="ListParagraph"/>
        <w:numPr>
          <w:ilvl w:val="0"/>
          <w:numId w:val="1"/>
        </w:numPr>
        <w:spacing w:after="0"/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They have also provide</w:t>
      </w:r>
      <w:r w:rsidR="00C3344F">
        <w:rPr>
          <w:rFonts w:ascii="Segoe UI" w:hAnsi="Segoe UI" w:cs="Segoe UI"/>
          <w:sz w:val="24"/>
          <w:szCs w:val="24"/>
        </w:rPr>
        <w:t>d</w:t>
      </w:r>
      <w:r>
        <w:rPr>
          <w:rFonts w:ascii="Segoe UI" w:hAnsi="Segoe UI" w:cs="Segoe UI"/>
          <w:sz w:val="24"/>
          <w:szCs w:val="24"/>
        </w:rPr>
        <w:t xml:space="preserve"> consultancy </w:t>
      </w:r>
      <w:r w:rsidR="00C3344F">
        <w:rPr>
          <w:rFonts w:ascii="Segoe UI" w:hAnsi="Segoe UI" w:cs="Segoe UI"/>
          <w:sz w:val="24"/>
          <w:szCs w:val="24"/>
        </w:rPr>
        <w:t>work about distillation column for establishes</w:t>
      </w:r>
      <w:r>
        <w:rPr>
          <w:rFonts w:ascii="Segoe UI" w:hAnsi="Segoe UI" w:cs="Segoe UI"/>
          <w:sz w:val="24"/>
          <w:szCs w:val="24"/>
        </w:rPr>
        <w:t xml:space="preserve"> new plant.</w:t>
      </w:r>
    </w:p>
    <w:p w:rsidR="003D5501" w:rsidRPr="0055333E" w:rsidRDefault="006F6ADC" w:rsidP="00CB4AA5">
      <w:pPr>
        <w:pStyle w:val="ListParagraph"/>
        <w:numPr>
          <w:ilvl w:val="0"/>
          <w:numId w:val="1"/>
        </w:numPr>
        <w:spacing w:after="0"/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In this company, my designation</w:t>
      </w:r>
      <w:r w:rsidR="003D5501">
        <w:rPr>
          <w:rFonts w:ascii="Segoe UI" w:hAnsi="Segoe UI" w:cs="Segoe UI"/>
          <w:sz w:val="24"/>
          <w:szCs w:val="24"/>
        </w:rPr>
        <w:t xml:space="preserve"> </w:t>
      </w:r>
      <w:r w:rsidR="00A9712A">
        <w:rPr>
          <w:rFonts w:ascii="Segoe UI" w:hAnsi="Segoe UI" w:cs="Segoe UI"/>
          <w:sz w:val="24"/>
          <w:szCs w:val="24"/>
        </w:rPr>
        <w:t>is</w:t>
      </w:r>
      <w:r w:rsidR="003D5501">
        <w:rPr>
          <w:rFonts w:ascii="Segoe UI" w:hAnsi="Segoe UI" w:cs="Segoe UI"/>
          <w:sz w:val="24"/>
          <w:szCs w:val="24"/>
        </w:rPr>
        <w:t xml:space="preserve"> techno-commercial </w:t>
      </w:r>
      <w:r w:rsidR="00951018">
        <w:rPr>
          <w:rFonts w:ascii="Segoe UI" w:hAnsi="Segoe UI" w:cs="Segoe UI"/>
          <w:sz w:val="24"/>
          <w:szCs w:val="24"/>
        </w:rPr>
        <w:t>engineer and</w:t>
      </w:r>
      <w:r w:rsidR="003D5501">
        <w:rPr>
          <w:rFonts w:ascii="Segoe UI" w:hAnsi="Segoe UI" w:cs="Segoe UI"/>
          <w:sz w:val="24"/>
          <w:szCs w:val="24"/>
        </w:rPr>
        <w:t xml:space="preserve"> my role as a </w:t>
      </w:r>
      <w:r w:rsidR="0074263C">
        <w:rPr>
          <w:rFonts w:ascii="Segoe UI" w:hAnsi="Segoe UI" w:cs="Segoe UI"/>
          <w:sz w:val="24"/>
          <w:szCs w:val="24"/>
        </w:rPr>
        <w:t>technical and marketing engineer.</w:t>
      </w:r>
    </w:p>
    <w:p w:rsidR="008E72DF" w:rsidRDefault="008E72DF" w:rsidP="00CB4AA5">
      <w:pPr>
        <w:pStyle w:val="NoSpacing"/>
        <w:rPr>
          <w:rFonts w:ascii="Segoe UI" w:eastAsia="Calibri" w:hAnsi="Segoe UI" w:cs="Segoe UI"/>
          <w:b/>
          <w:u w:val="single"/>
        </w:rPr>
      </w:pPr>
    </w:p>
    <w:p w:rsidR="00CB4AA5" w:rsidRPr="00CB4AA5" w:rsidRDefault="00D14992" w:rsidP="00CB4AA5">
      <w:pPr>
        <w:pStyle w:val="NoSpacing"/>
        <w:rPr>
          <w:rFonts w:ascii="Segoe UI" w:hAnsi="Segoe UI" w:cs="Segoe UI"/>
          <w:spacing w:val="-8"/>
        </w:rPr>
      </w:pPr>
      <w:r w:rsidRPr="00D14992">
        <w:rPr>
          <w:rFonts w:ascii="Segoe UI" w:hAnsi="Segoe UI" w:cs="Segoe UI"/>
          <w:b/>
          <w:noProof/>
          <w:sz w:val="24"/>
          <w:szCs w:val="24"/>
        </w:rPr>
        <w:pict>
          <v:group id="Group 121" o:spid="_x0000_s1050" style="position:absolute;margin-left:34.45pt;margin-top:13.9pt;width:542.15pt;height:18.95pt;z-index:-251638272;mso-position-horizontal-relative:page" coordorigin="604,5" coordsize="11103,3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" o:allowincell="f">
            <v:rect id="Rectangle 122" o:spid="_x0000_s1055" style="position:absolute;left:614;top:16;width:105;height:29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hXw8EA&#10;AADbAAAADwAAAGRycy9kb3ducmV2LnhtbERPS2vCQBC+F/wPywje6sYIrUQ3QQuClJbiA7wO2TEJ&#10;yc6G7FbTf985FHr8+N6bYnSdutMQGs8GFvMEFHHpbcOVgct5/7wCFSKyxc4zGfihAEU+edpgZv2D&#10;j3Q/xUpJCIcMDdQx9pnWoazJYZj7nli4mx8cRoFDpe2ADwl3nU6T5EU7bFgaauzpraayPX07A+m+&#10;PaSX3ev5c2zbK369l7Fafhgzm47bNahIY/wX/7kPVnyyXr7ID9D5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2IV8PBAAAA2wAAAA8AAAAAAAAAAAAAAAAAmAIAAGRycy9kb3du&#10;cmV2LnhtbFBLBQYAAAAABAAEAPUAAACGAwAAAAA=&#10;" fillcolor="#d9d9d9" stroked="f">
              <v:path arrowok="t"/>
            </v:rect>
            <v:rect id="Rectangle 123" o:spid="_x0000_s1054" style="position:absolute;left:11592;top:16;width:105;height:29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TyWMMA&#10;AADbAAAADwAAAGRycy9kb3ducmV2LnhtbESPQWvCQBSE7wX/w/IEb83GFGqJrqKCIFKRRsHrI/tM&#10;QrJvw+5W03/fFQo9DjPfDLNYDaYTd3K+saxgmqQgiEurG64UXM671w8QPiBr7CyTgh/ysFqOXhaY&#10;a/vgL7oXoRKxhH2OCuoQ+lxKX9Zk0Ce2J47ezTqDIUpXSe3wEctNJ7M0fZcGG44LNfa0ralsi2+j&#10;INu1++yymZ2PQ9te8XQoQ/X2qdRkPKznIAIN4T/8R+915Kbw/BJ/gF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sTyWMMAAADbAAAADwAAAAAAAAAAAAAAAACYAgAAZHJzL2Rv&#10;d25yZXYueG1sUEsFBgAAAAAEAAQA9QAAAIgDAAAAAA==&#10;" fillcolor="#d9d9d9" stroked="f">
              <v:path arrowok="t"/>
            </v:rect>
            <v:rect id="Rectangle 124" o:spid="_x0000_s1053" style="position:absolute;left:720;top:16;width:10871;height:29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ZsL8MA&#10;AADbAAAADwAAAGRycy9kb3ducmV2LnhtbESP3YrCMBSE74V9h3AW9k7TraBSm8oqCLIo4g94e2iO&#10;bWlzUpqo9e2NsLCXw8w3w6SL3jTiTp2rLCv4HkUgiHOrKy4UnE/r4QyE88gaG8uk4EkOFtnHIMVE&#10;2wcf6H70hQgl7BJUUHrfJlK6vCSDbmRb4uBdbWfQB9kVUnf4COWmkXEUTaTBisNCiS2tSsrr480o&#10;iNf1Jj4vp6ddX9cX3P/mvhhvlfr67H/mIDz1/j/8R2904GJ4fwk/QGY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hZsL8MAAADbAAAADwAAAAAAAAAAAAAAAACYAgAAZHJzL2Rv&#10;d25yZXYueG1sUEsFBgAAAAAEAAQA9QAAAIgDAAAAAA==&#10;" fillcolor="#d9d9d9" stroked="f">
              <v:path arrowok="t"/>
            </v:rect>
            <v:shape id="Freeform 125" o:spid="_x0000_s1052" style="position:absolute;left:610;top:11;width:11087;height:0;visibility:visible;mso-wrap-style:square;v-text-anchor:top" coordsize="1108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RGjUsQA&#10;AADbAAAADwAAAGRycy9kb3ducmV2LnhtbESPzWrDMBCE74G8g9hCL6GW80PaupaDSRPINU4uvW2t&#10;rW1qrRxLddy3rwqBHIeZ+YZJN6NpxUC9aywrmEcxCOLS6oYrBefT/ukFhPPIGlvLpOCXHGyy6STF&#10;RNsrH2kofCUChF2CCmrvu0RKV9Zk0EW2Iw7el+0N+iD7SuoerwFuWrmI47U02HBYqLGjbU3ld/Fj&#10;FLx/zj72z6/Dcmcuqx0VMnedzpV6fBjzNxCeRn8P39oHrWCxhP8v4QfI7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0Ro1LEAAAA2wAAAA8AAAAAAAAAAAAAAAAAmAIAAGRycy9k&#10;b3ducmV2LnhtbFBLBQYAAAAABAAEAPUAAACJAwAAAAA=&#10;" path="m,l11087,e" filled="f" strokeweight=".58pt">
              <v:path arrowok="t" o:connecttype="custom" o:connectlocs="0,0;11087,0" o:connectangles="0,0"/>
            </v:shape>
            <v:shape id="Freeform 126" o:spid="_x0000_s1051" style="position:absolute;left:610;top:313;width:11087;height:0;visibility:visible;mso-wrap-style:square;v-text-anchor:top" coordsize="1108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g7JsQA&#10;AADbAAAADwAAAGRycy9kb3ducmV2LnhtbESPQWvCQBSE74L/YXmFXqTZaMW2aTYSrIJXo5feXrOv&#10;SWj2bcxuY/rvu4LgcZiZb5h0PZpWDNS7xrKCeRSDIC6tbrhScDrunl5BOI+ssbVMCv7IwTqbTlJM&#10;tL3wgYbCVyJA2CWooPa+S6R0ZU0GXWQ74uB9296gD7KvpO7xEuCmlYs4XkmDDYeFGjva1FT+FL9G&#10;wcfX7HP38jY8b815uaVC5q7TuVKPD2P+DsLT6O/hW3uvFSyWcP0SfoDM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4OybEAAAA2wAAAA8AAAAAAAAAAAAAAAAAmAIAAGRycy9k&#10;b3ducmV2LnhtbFBLBQYAAAAABAAEAPUAAACJAwAAAAA=&#10;" path="m,l11087,e" filled="f" strokeweight=".58pt">
              <v:path arrowok="t" o:connecttype="custom" o:connectlocs="0,0;11087,0" o:connectangles="0,0"/>
            </v:shape>
            <w10:wrap anchorx="page"/>
          </v:group>
        </w:pict>
      </w:r>
    </w:p>
    <w:p w:rsidR="00CB4AA5" w:rsidRPr="00CB4AA5" w:rsidRDefault="00CB4AA5" w:rsidP="00CB4AA5">
      <w:pPr>
        <w:pStyle w:val="NoSpacing"/>
        <w:rPr>
          <w:rFonts w:ascii="Segoe UI" w:hAnsi="Segoe UI" w:cs="Segoe UI"/>
          <w:spacing w:val="-8"/>
        </w:rPr>
      </w:pPr>
      <w:r w:rsidRPr="002B5DCC">
        <w:rPr>
          <w:rFonts w:ascii="Segoe UI" w:hAnsi="Segoe UI" w:cs="Segoe UI"/>
          <w:b/>
          <w:spacing w:val="-8"/>
        </w:rPr>
        <w:t>Personal detail</w:t>
      </w:r>
      <w:r>
        <w:rPr>
          <w:rFonts w:ascii="Segoe UI" w:hAnsi="Segoe UI" w:cs="Segoe UI"/>
          <w:b/>
          <w:spacing w:val="-8"/>
        </w:rPr>
        <w:t>s:</w:t>
      </w:r>
    </w:p>
    <w:p w:rsidR="00271F49" w:rsidRDefault="00271F49" w:rsidP="00CB4AA5">
      <w:pPr>
        <w:pStyle w:val="NoSpacing"/>
        <w:rPr>
          <w:rFonts w:ascii="Segoe UI" w:hAnsi="Segoe UI" w:cs="Segoe UI"/>
          <w:spacing w:val="-8"/>
        </w:rPr>
      </w:pPr>
    </w:p>
    <w:p w:rsidR="002B5DCC" w:rsidRDefault="0055749C" w:rsidP="0055749C">
      <w:pPr>
        <w:pStyle w:val="NoSpacing"/>
        <w:numPr>
          <w:ilvl w:val="0"/>
          <w:numId w:val="9"/>
        </w:numPr>
        <w:rPr>
          <w:rFonts w:ascii="Segoe UI" w:hAnsi="Segoe UI" w:cs="Segoe UI"/>
          <w:spacing w:val="-8"/>
        </w:rPr>
      </w:pPr>
      <w:r>
        <w:rPr>
          <w:rFonts w:ascii="Segoe UI" w:hAnsi="Segoe UI" w:cs="Segoe UI"/>
          <w:spacing w:val="-8"/>
        </w:rPr>
        <w:t xml:space="preserve">Date of birth                : </w:t>
      </w:r>
      <w:r w:rsidR="0048256B">
        <w:rPr>
          <w:rFonts w:ascii="Segoe UI" w:hAnsi="Segoe UI" w:cs="Segoe UI"/>
          <w:spacing w:val="-8"/>
        </w:rPr>
        <w:t>22</w:t>
      </w:r>
      <w:r w:rsidR="00D82094" w:rsidRPr="00D82094">
        <w:rPr>
          <w:rFonts w:ascii="Segoe UI" w:hAnsi="Segoe UI" w:cs="Segoe UI"/>
          <w:spacing w:val="-8"/>
          <w:vertAlign w:val="superscript"/>
        </w:rPr>
        <w:t>th</w:t>
      </w:r>
      <w:r w:rsidR="003D5501">
        <w:rPr>
          <w:rFonts w:ascii="Segoe UI" w:hAnsi="Segoe UI" w:cs="Segoe UI"/>
          <w:spacing w:val="-8"/>
        </w:rPr>
        <w:t>November</w:t>
      </w:r>
      <w:r w:rsidR="001B0635">
        <w:rPr>
          <w:rFonts w:ascii="Segoe UI" w:hAnsi="Segoe UI" w:cs="Segoe UI"/>
          <w:spacing w:val="-8"/>
        </w:rPr>
        <w:t>, 1991</w:t>
      </w:r>
    </w:p>
    <w:p w:rsidR="0055749C" w:rsidRDefault="0055749C" w:rsidP="0055749C">
      <w:pPr>
        <w:pStyle w:val="NoSpacing"/>
        <w:numPr>
          <w:ilvl w:val="0"/>
          <w:numId w:val="9"/>
        </w:numPr>
        <w:rPr>
          <w:rFonts w:ascii="Segoe UI" w:hAnsi="Segoe UI" w:cs="Segoe UI"/>
          <w:spacing w:val="-8"/>
        </w:rPr>
      </w:pPr>
      <w:r>
        <w:rPr>
          <w:rFonts w:ascii="Segoe UI" w:hAnsi="Segoe UI" w:cs="Segoe UI"/>
          <w:spacing w:val="-8"/>
        </w:rPr>
        <w:t xml:space="preserve">Address                        : </w:t>
      </w:r>
      <w:r w:rsidR="0048256B">
        <w:rPr>
          <w:rFonts w:ascii="Segoe UI" w:hAnsi="Segoe UI" w:cs="Segoe UI"/>
          <w:spacing w:val="-8"/>
        </w:rPr>
        <w:t>At : Nana goraiya , Ta : Patdi</w:t>
      </w:r>
      <w:r w:rsidR="001B0635">
        <w:rPr>
          <w:rFonts w:ascii="Segoe UI" w:hAnsi="Segoe UI" w:cs="Segoe UI"/>
          <w:spacing w:val="-8"/>
        </w:rPr>
        <w:t xml:space="preserve"> , Dis</w:t>
      </w:r>
      <w:r w:rsidR="0048256B">
        <w:rPr>
          <w:rFonts w:ascii="Segoe UI" w:hAnsi="Segoe UI" w:cs="Segoe UI"/>
          <w:spacing w:val="-8"/>
        </w:rPr>
        <w:t>t : Surendranagar , Pin Code : 382765</w:t>
      </w:r>
    </w:p>
    <w:p w:rsidR="0055749C" w:rsidRDefault="0055749C" w:rsidP="0055749C">
      <w:pPr>
        <w:pStyle w:val="NoSpacing"/>
        <w:numPr>
          <w:ilvl w:val="0"/>
          <w:numId w:val="9"/>
        </w:numPr>
        <w:rPr>
          <w:rFonts w:ascii="Segoe UI" w:hAnsi="Segoe UI" w:cs="Segoe UI"/>
          <w:spacing w:val="-8"/>
        </w:rPr>
      </w:pPr>
      <w:r>
        <w:rPr>
          <w:rFonts w:ascii="Segoe UI" w:hAnsi="Segoe UI" w:cs="Segoe UI"/>
          <w:spacing w:val="-8"/>
        </w:rPr>
        <w:t xml:space="preserve">Language proficiency : Gujarati, Hindi, English </w:t>
      </w:r>
    </w:p>
    <w:p w:rsidR="0055749C" w:rsidRDefault="0055749C" w:rsidP="0055749C">
      <w:pPr>
        <w:pStyle w:val="NoSpacing"/>
        <w:numPr>
          <w:ilvl w:val="0"/>
          <w:numId w:val="9"/>
        </w:numPr>
        <w:rPr>
          <w:rFonts w:ascii="Segoe UI" w:hAnsi="Segoe UI" w:cs="Segoe UI"/>
          <w:spacing w:val="-8"/>
        </w:rPr>
      </w:pPr>
      <w:r>
        <w:rPr>
          <w:rFonts w:ascii="Segoe UI" w:hAnsi="Segoe UI" w:cs="Segoe UI"/>
          <w:spacing w:val="-8"/>
        </w:rPr>
        <w:t>Mother language        : Gujarati</w:t>
      </w:r>
    </w:p>
    <w:p w:rsidR="00BB67A4" w:rsidRDefault="0055749C" w:rsidP="00BB67A4">
      <w:pPr>
        <w:pStyle w:val="NoSpacing"/>
        <w:numPr>
          <w:ilvl w:val="0"/>
          <w:numId w:val="9"/>
        </w:numPr>
        <w:rPr>
          <w:rFonts w:ascii="Segoe UI" w:hAnsi="Segoe UI" w:cs="Segoe UI"/>
          <w:spacing w:val="-8"/>
        </w:rPr>
      </w:pPr>
      <w:r>
        <w:rPr>
          <w:rFonts w:ascii="Segoe UI" w:hAnsi="Segoe UI" w:cs="Segoe UI"/>
          <w:spacing w:val="-8"/>
        </w:rPr>
        <w:t>Nationality                   : Indian</w:t>
      </w:r>
    </w:p>
    <w:p w:rsidR="00794655" w:rsidRPr="00BB67A4" w:rsidRDefault="00794655" w:rsidP="00794655">
      <w:pPr>
        <w:pStyle w:val="NoSpacing"/>
        <w:ind w:left="720"/>
        <w:rPr>
          <w:rFonts w:ascii="Segoe UI" w:hAnsi="Segoe UI" w:cs="Segoe UI"/>
          <w:spacing w:val="-8"/>
        </w:rPr>
      </w:pPr>
    </w:p>
    <w:p w:rsidR="00DD262A" w:rsidRPr="0044641B" w:rsidRDefault="00D14992" w:rsidP="00DD262A">
      <w:pPr>
        <w:spacing w:after="0"/>
        <w:rPr>
          <w:rFonts w:ascii="Segoe UI" w:hAnsi="Segoe UI" w:cs="Segoe UI"/>
          <w:b/>
          <w:sz w:val="24"/>
          <w:szCs w:val="24"/>
        </w:rPr>
      </w:pPr>
      <w:r w:rsidRPr="00D14992">
        <w:rPr>
          <w:noProof/>
          <w:sz w:val="24"/>
          <w:szCs w:val="24"/>
        </w:rPr>
        <w:pict>
          <v:group id="Group 49" o:spid="_x0000_s1044" style="position:absolute;margin-left:35.25pt;margin-top:1.8pt;width:543.15pt;height:15.7pt;z-index:-251653632;mso-position-horizontal-relative:page" coordorigin="604,5" coordsize="11103,3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" o:allowincell="f">
            <v:rect id="Rectangle 50" o:spid="_x0000_s1049" style="position:absolute;left:614;top:16;width:105;height:29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+bfcEA&#10;AADbAAAADwAAAGRycy9kb3ducmV2LnhtbERPTYvCMBC9C/sfwix409QqKtUou4IgsrJsFbwOzdiW&#10;NpPSRK3/3iwI3ubxPme57kwtbtS60rKC0TACQZxZXXKu4HTcDuYgnEfWWFsmBQ9ysF599JaYaHvn&#10;P7qlPhchhF2CCgrvm0RKlxVk0A1tQxy4i20N+gDbXOoW7yHc1DKOoqk0WHJoKLChTUFZlV6Ngnhb&#10;7eLT9+x46KrqjL/7zOfjH6X6n93XAoSnzr/FL/dOh/kT+P8lHCB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zfm33BAAAA2wAAAA8AAAAAAAAAAAAAAAAAmAIAAGRycy9kb3du&#10;cmV2LnhtbFBLBQYAAAAABAAEAPUAAACGAwAAAAA=&#10;" fillcolor="#d9d9d9" stroked="f">
              <v:path arrowok="t"/>
            </v:rect>
            <v:rect id="Rectangle 51" o:spid="_x0000_s1048" style="position:absolute;left:11592;top:16;width:105;height:29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5M+5sEA&#10;AADbAAAADwAAAGRycy9kb3ducmV2LnhtbERP24rCMBB9F/Yfwiz4pqkVL1Sj7AqCyMqyVfB1aMa2&#10;tJmUJmr9e7Mg+DaHc53lujO1uFHrSssKRsMIBHFmdcm5gtNxO5iDcB5ZY22ZFDzIwXr10Vtiou2d&#10;/+iW+lyEEHYJKii8bxIpXVaQQTe0DXHgLrY16ANsc6lbvIdwU8s4iqbSYMmhocCGNgVlVXo1CuJt&#10;tYtP37PjoauqM/7uM5+Pf5Tqf3ZfCxCeOv8Wv9w7HeZP4P+XcIBcP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OTPubBAAAA2wAAAA8AAAAAAAAAAAAAAAAAmAIAAGRycy9kb3du&#10;cmV2LnhtbFBLBQYAAAAABAAEAPUAAACGAwAAAAA=&#10;" fillcolor="#d9d9d9" stroked="f">
              <v:path arrowok="t"/>
            </v:rect>
            <v:rect id="Rectangle 52" o:spid="_x0000_s1047" style="position:absolute;left:720;top:16;width:10871;height:29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GgkcEA&#10;AADbAAAADwAAAGRycy9kb3ducmV2LnhtbERPTYvCMBC9L/gfwgje1tQKutSmooIgsiKrgtehGdvS&#10;ZlKaqPXfb4SFvc3jfU667E0jHtS5yrKCyTgCQZxbXXGh4HLefn6BcB5ZY2OZFLzIwTIbfKSYaPvk&#10;H3qcfCFCCLsEFZTet4mULi/JoBvbljhwN9sZ9AF2hdQdPkO4aWQcRTNpsOLQUGJLm5Ly+nQ3CuJt&#10;vYsv6/n50Nf1FY/73BfTb6VGw361AOGp9//iP/dOh/kzeP8SDpDZ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NBoJHBAAAA2wAAAA8AAAAAAAAAAAAAAAAAmAIAAGRycy9kb3du&#10;cmV2LnhtbFBLBQYAAAAABAAEAPUAAACGAwAAAAA=&#10;" fillcolor="#d9d9d9" stroked="f">
              <v:path arrowok="t"/>
            </v:rect>
            <v:shape id="Freeform 53" o:spid="_x0000_s1046" style="position:absolute;left:610;top:11;width:11087;height:0;visibility:visible;mso-wrap-style:square;v-text-anchor:top" coordsize="1108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Zv7MEA&#10;AADbAAAADwAAAGRycy9kb3ducmV2LnhtbERPS2vCQBC+F/wPywheim60xUd0lWAVejV68TZmxySY&#10;nY3ZbUz/vSsUepuP7zmrTWcq0VLjSssKxqMIBHFmdcm5gtNxP5yDcB5ZY2WZFPySg82697bCWNsH&#10;H6hNfS5CCLsYFRTe17GULivIoBvZmjhwV9sY9AE2udQNPkK4qeQkiqbSYMmhocCatgVlt/THKPi6&#10;vJ/3s0X7sTP3zx2lMnG1TpQa9LtkCcJT5//Ff+5vHebP4PVLOEC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xGb+zBAAAA2wAAAA8AAAAAAAAAAAAAAAAAmAIAAGRycy9kb3du&#10;cmV2LnhtbFBLBQYAAAAABAAEAPUAAACGAwAAAAA=&#10;" path="m,l11087,e" filled="f" strokeweight=".58pt">
              <v:path arrowok="t" o:connecttype="custom" o:connectlocs="0,0;11087,0" o:connectangles="0,0"/>
            </v:shape>
            <v:shape id="Freeform 54" o:spid="_x0000_s1045" style="position:absolute;left:610;top:313;width:11087;height:0;visibility:visible;mso-wrap-style:square;v-text-anchor:top" coordsize="1108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n7nsQA&#10;AADbAAAADwAAAGRycy9kb3ducmV2LnhtbESPzW7CQAyE75X6DitX4lLBpj8qEFhQ1ILElZQLN5M1&#10;SUTWm2aXkL59fUDqzdaMZz4v14NrVE9dqD0beJkkoIgLb2suDRy+t+MZqBCRLTaeycAvBVivHh+W&#10;mFp/4z31eSyVhHBI0UAVY5tqHYqKHIaJb4lFO/vOYZS1K7Xt8CbhrtGvSfKhHdYsDRW29FlRccmv&#10;zsDX6fm4nc77t437ed9QrrPQ2syY0dOQLUBFGuK/+X69s4IvsPKLDK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3Z+57EAAAA2wAAAA8AAAAAAAAAAAAAAAAAmAIAAGRycy9k&#10;b3ducmV2LnhtbFBLBQYAAAAABAAEAPUAAACJAwAAAAA=&#10;" path="m,l11087,e" filled="f" strokeweight=".58pt">
              <v:path arrowok="t" o:connecttype="custom" o:connectlocs="0,0;11087,0" o:connectangles="0,0"/>
            </v:shape>
            <w10:wrap anchorx="page"/>
          </v:group>
        </w:pict>
      </w:r>
      <w:r w:rsidR="00DD262A" w:rsidRPr="0044641B">
        <w:rPr>
          <w:rFonts w:ascii="Segoe UI" w:hAnsi="Segoe UI" w:cs="Segoe UI"/>
          <w:b/>
          <w:sz w:val="24"/>
          <w:szCs w:val="24"/>
        </w:rPr>
        <w:t>Hobbies and Interests:</w:t>
      </w:r>
    </w:p>
    <w:p w:rsidR="001A56A5" w:rsidRDefault="001A56A5" w:rsidP="001B0635">
      <w:pPr>
        <w:pStyle w:val="NoSpacing"/>
        <w:ind w:firstLine="720"/>
        <w:jc w:val="both"/>
        <w:rPr>
          <w:rFonts w:ascii="Segoe UI" w:hAnsi="Segoe UI" w:cs="Segoe UI"/>
        </w:rPr>
      </w:pPr>
    </w:p>
    <w:p w:rsidR="001B0635" w:rsidRDefault="001B0635" w:rsidP="001B0635">
      <w:pPr>
        <w:pStyle w:val="NoSpacing"/>
        <w:numPr>
          <w:ilvl w:val="0"/>
          <w:numId w:val="1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Reading News Paper</w:t>
      </w:r>
      <w:r w:rsidR="0086560E">
        <w:rPr>
          <w:rFonts w:ascii="Segoe UI" w:hAnsi="Segoe UI" w:cs="Segoe UI"/>
        </w:rPr>
        <w:t>s</w:t>
      </w:r>
    </w:p>
    <w:p w:rsidR="001B0635" w:rsidRDefault="00D441A5" w:rsidP="001B0635">
      <w:pPr>
        <w:pStyle w:val="NoSpacing"/>
        <w:numPr>
          <w:ilvl w:val="0"/>
          <w:numId w:val="1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Playing and watching cricket</w:t>
      </w:r>
      <w:r w:rsidR="0008573C">
        <w:rPr>
          <w:rFonts w:ascii="Segoe UI" w:hAnsi="Segoe UI" w:cs="Segoe UI"/>
        </w:rPr>
        <w:t>.</w:t>
      </w:r>
    </w:p>
    <w:p w:rsidR="0065773B" w:rsidRDefault="00D441A5" w:rsidP="001B0635">
      <w:pPr>
        <w:pStyle w:val="NoSpacing"/>
        <w:numPr>
          <w:ilvl w:val="0"/>
          <w:numId w:val="1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Watching News</w:t>
      </w:r>
      <w:r w:rsidR="00102D1D">
        <w:rPr>
          <w:rFonts w:ascii="Segoe UI" w:hAnsi="Segoe UI" w:cs="Segoe UI"/>
        </w:rPr>
        <w:t>, discovery and national geography channel</w:t>
      </w:r>
      <w:r>
        <w:rPr>
          <w:rFonts w:ascii="Segoe UI" w:hAnsi="Segoe UI" w:cs="Segoe UI"/>
        </w:rPr>
        <w:t xml:space="preserve"> also</w:t>
      </w:r>
    </w:p>
    <w:p w:rsidR="00D441A5" w:rsidRDefault="00D441A5" w:rsidP="001B0635">
      <w:pPr>
        <w:pStyle w:val="NoSpacing"/>
        <w:numPr>
          <w:ilvl w:val="0"/>
          <w:numId w:val="1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Travelling and visiting new place</w:t>
      </w:r>
    </w:p>
    <w:p w:rsidR="002849A0" w:rsidRDefault="002849A0" w:rsidP="001B0635">
      <w:pPr>
        <w:pStyle w:val="NoSpacing"/>
        <w:numPr>
          <w:ilvl w:val="0"/>
          <w:numId w:val="1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Understanding new technologies.</w:t>
      </w:r>
    </w:p>
    <w:p w:rsidR="00794655" w:rsidRDefault="00794655" w:rsidP="00794655">
      <w:pPr>
        <w:pStyle w:val="NoSpacing"/>
        <w:ind w:left="1065"/>
        <w:rPr>
          <w:rFonts w:ascii="Segoe UI" w:hAnsi="Segoe UI" w:cs="Segoe UI"/>
        </w:rPr>
      </w:pPr>
    </w:p>
    <w:p w:rsidR="00BB67A4" w:rsidRPr="00BB67A4" w:rsidRDefault="00D14992" w:rsidP="00BB67A4">
      <w:pPr>
        <w:pStyle w:val="NoSpacing"/>
        <w:rPr>
          <w:rFonts w:ascii="Segoe UI" w:hAnsi="Segoe UI" w:cs="Segoe UI"/>
          <w:b/>
        </w:rPr>
      </w:pPr>
      <w:r w:rsidRPr="00D14992">
        <w:rPr>
          <w:rFonts w:ascii="Segoe UI" w:hAnsi="Segoe UI" w:cs="Segoe UI"/>
          <w:noProof/>
        </w:rPr>
        <w:pict>
          <v:group id="Group 90" o:spid="_x0000_s1038" style="position:absolute;margin-left:33.95pt;margin-top:.3pt;width:543.15pt;height:15.7pt;z-index:-251646464;mso-position-horizontal-relative:page" coordorigin="604,5" coordsize="11103,3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" o:allowincell="f">
            <v:rect id="Rectangle 91" o:spid="_x0000_s1043" style="position:absolute;left:614;top:16;width:105;height:29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Zdgr4A&#10;AADaAAAADwAAAGRycy9kb3ducmV2LnhtbERPy4rCMBTdC/5DuII7m1pBpWOUURBEFPEBs700d9rS&#10;5qY0Uevfm4Xg8nDei1VnavGg1pWWFYyjGARxZnXJuYLbdTuag3AeWWNtmRS8yMFq2e8tMNX2yWd6&#10;XHwuQgi7FBUU3jeplC4ryKCLbEMcuH/bGvQBtrnULT5DuKllEsdTabDk0FBgQ5uCsupyNwqSbbVL&#10;buvZ9dhV1R+e9pnPJwelhoPu9weEp85/xR/3TisIW8OVcAPk8g0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oGXYK+AAAA2gAAAA8AAAAAAAAAAAAAAAAAmAIAAGRycy9kb3ducmV2&#10;LnhtbFBLBQYAAAAABAAEAPUAAACDAwAAAAA=&#10;" fillcolor="#d9d9d9" stroked="f">
              <v:path arrowok="t"/>
            </v:rect>
            <v:rect id="Rectangle 92" o:spid="_x0000_s1042" style="position:absolute;left:11592;top:16;width:105;height:29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r4GcQA&#10;AADaAAAADwAAAGRycy9kb3ducmV2LnhtbESPW2vCQBSE3wv+h+UIvtWNEXpJXUULARGLeIG+HrLH&#10;JCR7NuxuY/z3XaHQx2FmvmEWq8G0oifna8sKZtMEBHFhdc2lgss5f34D4QOyxtYyKbiTh9Vy9LTA&#10;TNsbH6k/hVJECPsMFVQhdJmUvqjIoJ/ajjh6V+sMhihdKbXDW4SbVqZJ8iIN1hwXKuzos6KiOf0Y&#10;BWnebNPL5vX8NTTNNx52RSjne6Um42H9ASLQEP7Df+2tVvAOjyvxBsj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VK+BnEAAAA2gAAAA8AAAAAAAAAAAAAAAAAmAIAAGRycy9k&#10;b3ducmV2LnhtbFBLBQYAAAAABAAEAPUAAACJAwAAAAA=&#10;" fillcolor="#d9d9d9" stroked="f">
              <v:path arrowok="t"/>
            </v:rect>
            <v:rect id="Rectangle 93" o:spid="_x0000_s1041" style="position:absolute;left:720;top:16;width:10871;height:29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+SdfsUA&#10;AADbAAAADwAAAGRycy9kb3ducmV2LnhtbESPT2vCQBDF7wW/wzKCt7oxQivRTdCCIKWl+Ae8Dtkx&#10;CcnOhuxW02/fORR6m+G9ee83m2J0nbrTEBrPBhbzBBRx6W3DlYHLef+8AhUissXOMxn4oQBFPnna&#10;YGb9g490P8VKSQiHDA3UMfaZ1qGsyWGY+55YtJsfHEZZh0rbAR8S7jqdJsmLdtiwNNTY01tNZXv6&#10;dgbSfXtIL7vX8+fYtlf8ei9jtfwwZjYdt2tQkcb4b/67PljBF3r5RQbQ+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5J1+xQAAANsAAAAPAAAAAAAAAAAAAAAAAJgCAABkcnMv&#10;ZG93bnJldi54bWxQSwUGAAAAAAQABAD1AAAAigMAAAAA&#10;" fillcolor="#d9d9d9" stroked="f">
              <v:path arrowok="t"/>
            </v:rect>
            <v:shape id="Freeform 94" o:spid="_x0000_s1040" style="position:absolute;left:610;top:11;width:11087;height:0;visibility:visible;mso-wrap-style:square;v-text-anchor:top" coordsize="1108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NSA8IA&#10;AADbAAAADwAAAGRycy9kb3ducmV2LnhtbERPTWvCQBC9C/6HZYRepNlYpa1pNhJaBa+mvfQ2zY5J&#10;aHY2zW5j/PeuIHibx/ucdDOaVgzUu8aygkUUgyAurW64UvD1uXt8BeE8ssbWMik4k4NNNp2kmGh7&#10;4gMNha9ECGGXoILa+y6R0pU1GXSR7YgDd7S9QR9gX0nd4ymEm1Y+xfGzNNhwaKixo/eayt/i3yj4&#10;+Jl/717Ww3Jr/lZbKmTuOp0r9TAb8zcQnkZ/F9/cex3mL+D6SzhAZh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41IDwgAAANsAAAAPAAAAAAAAAAAAAAAAAJgCAABkcnMvZG93&#10;bnJldi54bWxQSwUGAAAAAAQABAD1AAAAhwMAAAAA&#10;" path="m,l11087,e" filled="f" strokeweight=".58pt">
              <v:path arrowok="t" o:connecttype="custom" o:connectlocs="0,0;11087,0" o:connectangles="0,0"/>
            </v:shape>
            <v:shape id="Freeform 95" o:spid="_x0000_s1039" style="position:absolute;left:610;top:313;width:11087;height:0;visibility:visible;mso-wrap-style:square;v-text-anchor:top" coordsize="1108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HMdMIA&#10;AADbAAAADwAAAGRycy9kb3ducmV2LnhtbERPTWvCQBC9C/6HZYReitlUpdU0GwmtglfTXryN2TEJ&#10;zc6m2W2M/75bKHibx/ucdDuaVgzUu8aygqcoBkFcWt1wpeDzYz9fg3AeWWNrmRTcyME2m05STLS9&#10;8pGGwlcihLBLUEHtfZdI6cqaDLrIdsSBu9jeoA+wr6Tu8RrCTSsXcfwsDTYcGmrs6K2m8qv4MQre&#10;z4+n/ctmWO7M92pHhcxdp3OlHmZj/grC0+jv4n/3QYf5C/j7JRwgs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Mcx0wgAAANsAAAAPAAAAAAAAAAAAAAAAAJgCAABkcnMvZG93&#10;bnJldi54bWxQSwUGAAAAAAQABAD1AAAAhwMAAAAA&#10;" path="m,l11087,e" filled="f" strokeweight=".58pt">
              <v:path arrowok="t" o:connecttype="custom" o:connectlocs="0,0;11087,0" o:connectangles="0,0"/>
            </v:shape>
            <w10:wrap anchorx="page"/>
          </v:group>
        </w:pict>
      </w:r>
      <w:r w:rsidR="00B82AD1">
        <w:rPr>
          <w:rFonts w:ascii="Segoe UI" w:hAnsi="Segoe UI" w:cs="Segoe UI"/>
          <w:b/>
        </w:rPr>
        <w:t>Strength</w:t>
      </w:r>
      <w:r w:rsidR="00BB67A4" w:rsidRPr="00BB67A4">
        <w:rPr>
          <w:rFonts w:ascii="Segoe UI" w:hAnsi="Segoe UI" w:cs="Segoe UI"/>
          <w:b/>
        </w:rPr>
        <w:t>:</w:t>
      </w:r>
    </w:p>
    <w:p w:rsidR="00BB67A4" w:rsidRPr="006C7F0F" w:rsidRDefault="00BB67A4" w:rsidP="006C7F0F">
      <w:pPr>
        <w:spacing w:after="0"/>
        <w:rPr>
          <w:rFonts w:ascii="Segoe UI" w:hAnsi="Segoe UI" w:cs="Segoe UI"/>
          <w:sz w:val="24"/>
          <w:szCs w:val="24"/>
        </w:rPr>
      </w:pPr>
    </w:p>
    <w:p w:rsidR="006C7F0F" w:rsidRDefault="006C7F0F" w:rsidP="006C7F0F">
      <w:pPr>
        <w:pStyle w:val="Achievement"/>
        <w:numPr>
          <w:ilvl w:val="0"/>
          <w:numId w:val="9"/>
        </w:numPr>
        <w:rPr>
          <w:rFonts w:ascii="Segoe UI" w:hAnsi="Segoe UI" w:cs="Segoe UI"/>
          <w:sz w:val="24"/>
          <w:szCs w:val="24"/>
        </w:rPr>
      </w:pPr>
      <w:r w:rsidRPr="006C7F0F">
        <w:rPr>
          <w:rFonts w:ascii="Segoe UI" w:hAnsi="Segoe UI" w:cs="Segoe UI"/>
          <w:sz w:val="24"/>
          <w:szCs w:val="24"/>
        </w:rPr>
        <w:t>Ability to adjust in any circumstances.</w:t>
      </w:r>
    </w:p>
    <w:p w:rsidR="006C7F0F" w:rsidRPr="006C7F0F" w:rsidRDefault="00A22040" w:rsidP="006C7F0F">
      <w:pPr>
        <w:pStyle w:val="ListParagraph"/>
        <w:numPr>
          <w:ilvl w:val="0"/>
          <w:numId w:val="9"/>
        </w:numPr>
        <w:spacing w:after="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Cooperative a</w:t>
      </w:r>
      <w:r w:rsidR="006C7F0F">
        <w:rPr>
          <w:rFonts w:ascii="Segoe UI" w:hAnsi="Segoe UI" w:cs="Segoe UI"/>
          <w:sz w:val="24"/>
          <w:szCs w:val="24"/>
        </w:rPr>
        <w:t>nd Helpful.</w:t>
      </w:r>
    </w:p>
    <w:p w:rsidR="00BB67A4" w:rsidRPr="00BB67A4" w:rsidRDefault="00BB67A4" w:rsidP="00BB67A4">
      <w:pPr>
        <w:pStyle w:val="ListParagraph"/>
        <w:numPr>
          <w:ilvl w:val="0"/>
          <w:numId w:val="9"/>
        </w:numPr>
        <w:spacing w:after="0"/>
        <w:rPr>
          <w:rFonts w:ascii="Segoe UI" w:hAnsi="Segoe UI" w:cs="Segoe UI"/>
          <w:sz w:val="24"/>
          <w:szCs w:val="24"/>
        </w:rPr>
      </w:pPr>
      <w:r w:rsidRPr="00BB67A4">
        <w:rPr>
          <w:rFonts w:ascii="Segoe UI" w:hAnsi="Segoe UI" w:cs="Segoe UI"/>
          <w:sz w:val="24"/>
          <w:szCs w:val="24"/>
        </w:rPr>
        <w:t xml:space="preserve">Learning from experience. </w:t>
      </w:r>
    </w:p>
    <w:p w:rsidR="00D72115" w:rsidRPr="008E72DF" w:rsidRDefault="00BB67A4" w:rsidP="00D72115">
      <w:pPr>
        <w:pStyle w:val="ListParagraph"/>
        <w:numPr>
          <w:ilvl w:val="0"/>
          <w:numId w:val="9"/>
        </w:numPr>
        <w:spacing w:after="0"/>
        <w:rPr>
          <w:rFonts w:ascii="Segoe UI" w:hAnsi="Segoe UI" w:cs="Segoe UI"/>
          <w:sz w:val="24"/>
          <w:szCs w:val="24"/>
        </w:rPr>
      </w:pPr>
      <w:r w:rsidRPr="00BB67A4">
        <w:rPr>
          <w:rFonts w:ascii="Segoe UI" w:hAnsi="Segoe UI" w:cs="Segoe UI"/>
          <w:sz w:val="24"/>
          <w:szCs w:val="24"/>
        </w:rPr>
        <w:t>Positive approach.</w:t>
      </w:r>
    </w:p>
    <w:p w:rsidR="008E72DF" w:rsidRDefault="008E72DF" w:rsidP="00D72115">
      <w:pPr>
        <w:rPr>
          <w:rFonts w:ascii="Segoe UI" w:hAnsi="Segoe UI" w:cs="Segoe UI"/>
          <w:b/>
          <w:sz w:val="24"/>
          <w:szCs w:val="24"/>
        </w:rPr>
      </w:pPr>
    </w:p>
    <w:p w:rsidR="00E403E9" w:rsidRPr="00D72115" w:rsidRDefault="00D14992" w:rsidP="00D72115">
      <w:pPr>
        <w:rPr>
          <w:rFonts w:ascii="Segoe UI" w:hAnsi="Segoe UI" w:cs="Segoe UI"/>
          <w:b/>
          <w:sz w:val="24"/>
          <w:szCs w:val="24"/>
        </w:rPr>
      </w:pPr>
      <w:r w:rsidRPr="00D14992">
        <w:rPr>
          <w:rFonts w:ascii="Segoe UI" w:hAnsi="Segoe UI" w:cs="Segoe UI"/>
          <w:noProof/>
        </w:rPr>
        <w:pict>
          <v:group id="Group 65" o:spid="_x0000_s1032" style="position:absolute;margin-left:36.45pt;margin-top:1.35pt;width:540.15pt;height:17pt;z-index:-251651584;mso-position-horizontal-relative:page" coordorigin="604,5" coordsize="11103,3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" o:allowincell="f">
            <v:rect id="Rectangle 66" o:spid="_x0000_s1037" style="position:absolute;left:614;top:16;width:105;height:29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+5qaMIA&#10;AADaAAAADwAAAGRycy9kb3ducmV2LnhtbESPQWvCQBSE7wX/w/IEb83GFFqJrqKCEKSlGAWvj+wz&#10;Ccm+DdltTP99tyB4HGa+GWa1GU0rBupdbVnBPIpBEBdW11wquJwPrwsQziNrbC2Tgl9ysFlPXlaY&#10;anvnEw25L0UoYZeigsr7LpXSFRUZdJHtiIN3s71BH2RfSt3jPZSbViZx/C4N1hwWKuxoX1HR5D9G&#10;QXJosuSy+zh/jU1zxe9j4cu3T6Vm03G7BOFp9M/wg8504OD/SrgBcv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7mpowgAAANoAAAAPAAAAAAAAAAAAAAAAAJgCAABkcnMvZG93&#10;bnJldi54bWxQSwUGAAAAAAQABAD1AAAAhwMAAAAA&#10;" fillcolor="#d9d9d9" stroked="f">
              <v:path arrowok="t"/>
            </v:rect>
            <v:rect id="Rectangle 67" o:spid="_x0000_s1036" style="position:absolute;left:11592;top:16;width:105;height:29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LP88MA&#10;AADaAAAADwAAAGRycy9kb3ducmV2LnhtbESPQWuDQBSE74H8h+UVekvWKrTFuoYkEJDSUpoEen24&#10;Lyq6b8XdqPn32UKhx2FmvmGyzWw6MdLgGssKntYRCOLS6oYrBefTYfUKwnlkjZ1lUnAjB5t8ucgw&#10;1XbibxqPvhIBwi5FBbX3fSqlK2sy6Na2Jw7exQ4GfZBDJfWAU4CbTsZR9CwNNhwWauxpX1PZHq9G&#10;QXxoi/i8ezl9zm37g1/vpa+SD6UeH+btGwhPs/8P/7ULrSCB3yvhBsj8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KLP88MAAADaAAAADwAAAAAAAAAAAAAAAACYAgAAZHJzL2Rv&#10;d25yZXYueG1sUEsFBgAAAAAEAAQA9QAAAIgDAAAAAA==&#10;" fillcolor="#d9d9d9" stroked="f">
              <v:path arrowok="t"/>
            </v:rect>
            <v:rect id="Rectangle 68" o:spid="_x0000_s1035" style="position:absolute;left:720;top:16;width:10871;height:29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tXh8QA&#10;AADaAAAADwAAAGRycy9kb3ducmV2LnhtbESP3WrCQBSE7wu+w3IE7+rGWNqSuooWAiIW8Qd6e8ge&#10;k5Ds2bC7jfHtu0Khl8PMfMMsVoNpRU/O15YVzKYJCOLC6ppLBZdz/vwOwgdkja1lUnAnD6vl6GmB&#10;mbY3PlJ/CqWIEPYZKqhC6DIpfVGRQT+1HXH0rtYZDFG6UmqHtwg3rUyT5FUarDkuVNjRZ0VFc/ox&#10;CtK82aaXzdv5a2iabzzsilDO90pNxsP6A0SgIfyH/9pbreAFHlfiDZ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tLV4fEAAAA2gAAAA8AAAAAAAAAAAAAAAAAmAIAAGRycy9k&#10;b3ducmV2LnhtbFBLBQYAAAAABAAEAPUAAACJAwAAAAA=&#10;" fillcolor="#d9d9d9" stroked="f">
              <v:path arrowok="t"/>
            </v:rect>
            <v:shape id="Freeform 69" o:spid="_x0000_s1034" style="position:absolute;left:610;top:11;width:11087;height:0;visibility:visible;mso-wrap-style:square;v-text-anchor:top" coordsize="1108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blFcMA&#10;AADaAAAADwAAAGRycy9kb3ducmV2LnhtbESPzW7CMBCE75V4B2uRekHFoVB+UgyKCkhcG3rhtsRL&#10;EjVeh9gN4e0xElKPo5n5RrNcd6YSLTWutKxgNIxAEGdWl5wr+Dns3uYgnEfWWFkmBTdysF71XpYY&#10;a3vlb2pTn4sAYRejgsL7OpbSZQUZdENbEwfvbBuDPsgml7rBa4CbSr5H0VQaLDksFFjTV0HZb/pn&#10;FGxOg+NutmjHW3OZbCmViat1otRrv0s+QXjq/H/42d5rBR/wuBJugF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yblFcMAAADaAAAADwAAAAAAAAAAAAAAAACYAgAAZHJzL2Rv&#10;d25yZXYueG1sUEsFBgAAAAAEAAQA9QAAAIgDAAAAAA==&#10;" path="m,l11087,e" filled="f" strokeweight=".58pt">
              <v:path arrowok="t" o:connecttype="custom" o:connectlocs="0,0;11087,0" o:connectangles="0,0"/>
            </v:shape>
            <v:shape id="Freeform 70" o:spid="_x0000_s1033" style="position:absolute;left:610;top:313;width:11087;height:0;visibility:visible;mso-wrap-style:square;v-text-anchor:top" coordsize="1108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R7YsMA&#10;AADaAAAADwAAAGRycy9kb3ducmV2LnhtbESPQWvCQBSE7wX/w/IEL6XZtIqtaTYSqoLXpr309pp9&#10;JqHZt2l2jfHfu4LgcZiZb5h0PZpWDNS7xrKC5ygGQVxa3XCl4Ptr9/QGwnlkja1lUnAmB+ts8pBi&#10;ou2JP2kofCUChF2CCmrvu0RKV9Zk0EW2Iw7ewfYGfZB9JXWPpwA3rXyJ46U02HBYqLGjj5rKv+Jo&#10;FGx+H392r6thvjX/iy0VMnedzpWaTcf8HYSn0d/Dt/ZeK1jC9Uq4ATK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/R7YsMAAADaAAAADwAAAAAAAAAAAAAAAACYAgAAZHJzL2Rv&#10;d25yZXYueG1sUEsFBgAAAAAEAAQA9QAAAIgDAAAAAA==&#10;" path="m,l11087,e" filled="f" strokeweight=".58pt">
              <v:path arrowok="t" o:connecttype="custom" o:connectlocs="0,0;11087,0" o:connectangles="0,0"/>
            </v:shape>
            <w10:wrap anchorx="page"/>
          </v:group>
        </w:pict>
      </w:r>
      <w:r w:rsidR="00E403E9" w:rsidRPr="00E403E9">
        <w:rPr>
          <w:rFonts w:ascii="Segoe UI" w:hAnsi="Segoe UI" w:cs="Segoe UI"/>
          <w:b/>
          <w:sz w:val="24"/>
          <w:szCs w:val="24"/>
        </w:rPr>
        <w:t xml:space="preserve">Declaration:  </w:t>
      </w:r>
    </w:p>
    <w:p w:rsidR="00CD2232" w:rsidRDefault="00D72115" w:rsidP="00586425">
      <w:pPr>
        <w:pStyle w:val="BodyText"/>
        <w:rPr>
          <w:rFonts w:ascii="Segoe UI" w:hAnsi="Segoe UI" w:cs="Segoe UI"/>
          <w:bCs/>
          <w:sz w:val="22"/>
          <w:szCs w:val="22"/>
        </w:rPr>
      </w:pPr>
      <w:r>
        <w:rPr>
          <w:bCs/>
          <w:szCs w:val="20"/>
        </w:rPr>
        <w:tab/>
      </w:r>
      <w:r w:rsidR="00E403E9" w:rsidRPr="00E403E9">
        <w:rPr>
          <w:rFonts w:ascii="Segoe UI" w:hAnsi="Segoe UI" w:cs="Segoe UI"/>
          <w:bCs/>
          <w:sz w:val="22"/>
          <w:szCs w:val="22"/>
        </w:rPr>
        <w:t xml:space="preserve">I hereby declare that the above mentioned information is true to the best of my </w:t>
      </w:r>
      <w:r w:rsidR="009A7A6E" w:rsidRPr="00E403E9">
        <w:rPr>
          <w:rFonts w:ascii="Segoe UI" w:hAnsi="Segoe UI" w:cs="Segoe UI"/>
          <w:bCs/>
          <w:sz w:val="22"/>
          <w:szCs w:val="22"/>
        </w:rPr>
        <w:t>known</w:t>
      </w:r>
      <w:r w:rsidR="009A7A6E">
        <w:rPr>
          <w:rFonts w:ascii="Segoe UI" w:hAnsi="Segoe UI" w:cs="Segoe UI"/>
          <w:bCs/>
          <w:sz w:val="22"/>
          <w:szCs w:val="22"/>
        </w:rPr>
        <w:t xml:space="preserve">.     </w:t>
      </w:r>
    </w:p>
    <w:p w:rsidR="00D441A5" w:rsidRDefault="00CD2232" w:rsidP="00586425">
      <w:pPr>
        <w:pStyle w:val="BodyText"/>
        <w:rPr>
          <w:rFonts w:ascii="Segoe UI" w:hAnsi="Segoe UI" w:cs="Segoe UI"/>
          <w:bCs/>
          <w:sz w:val="22"/>
          <w:szCs w:val="22"/>
        </w:rPr>
      </w:pPr>
      <w:r>
        <w:rPr>
          <w:rFonts w:ascii="Segoe UI" w:hAnsi="Segoe UI" w:cs="Segoe UI"/>
          <w:bCs/>
          <w:sz w:val="22"/>
          <w:szCs w:val="22"/>
        </w:rPr>
        <w:t>Place: Ahmedabad</w:t>
      </w:r>
      <w:r w:rsidR="009A7A6E">
        <w:rPr>
          <w:rFonts w:ascii="Segoe UI" w:hAnsi="Segoe UI" w:cs="Segoe UI"/>
          <w:bCs/>
          <w:sz w:val="22"/>
          <w:szCs w:val="22"/>
        </w:rPr>
        <w:t xml:space="preserve">    </w:t>
      </w:r>
      <w:r>
        <w:rPr>
          <w:rFonts w:ascii="Segoe UI" w:hAnsi="Segoe UI" w:cs="Segoe UI"/>
          <w:bCs/>
          <w:sz w:val="22"/>
          <w:szCs w:val="22"/>
        </w:rPr>
        <w:t xml:space="preserve">                                                                                                                    ASHISH PATEL   </w:t>
      </w:r>
    </w:p>
    <w:sectPr w:rsidR="00D441A5" w:rsidSect="00B104AB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33B8" w:rsidRDefault="007133B8" w:rsidP="003C4F6E">
      <w:pPr>
        <w:spacing w:after="0" w:line="240" w:lineRule="auto"/>
      </w:pPr>
      <w:r>
        <w:separator/>
      </w:r>
    </w:p>
  </w:endnote>
  <w:endnote w:type="continuationSeparator" w:id="1">
    <w:p w:rsidR="007133B8" w:rsidRDefault="007133B8" w:rsidP="003C4F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33B8" w:rsidRDefault="007133B8" w:rsidP="003C4F6E">
      <w:pPr>
        <w:spacing w:after="0" w:line="240" w:lineRule="auto"/>
      </w:pPr>
      <w:r>
        <w:separator/>
      </w:r>
    </w:p>
  </w:footnote>
  <w:footnote w:type="continuationSeparator" w:id="1">
    <w:p w:rsidR="007133B8" w:rsidRDefault="007133B8" w:rsidP="003C4F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2">
    <w:nsid w:val="00475F6B"/>
    <w:multiLevelType w:val="hybridMultilevel"/>
    <w:tmpl w:val="ABC2C1BC"/>
    <w:lvl w:ilvl="0" w:tplc="0409000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10" w:hanging="360"/>
      </w:pPr>
      <w:rPr>
        <w:rFonts w:ascii="Wingdings" w:hAnsi="Wingdings" w:hint="default"/>
      </w:rPr>
    </w:lvl>
  </w:abstractNum>
  <w:abstractNum w:abstractNumId="3">
    <w:nsid w:val="0ACA0615"/>
    <w:multiLevelType w:val="hybridMultilevel"/>
    <w:tmpl w:val="EF8A0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6E1DD2"/>
    <w:multiLevelType w:val="hybridMultilevel"/>
    <w:tmpl w:val="7CF075E2"/>
    <w:lvl w:ilvl="0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5">
    <w:nsid w:val="203A0AB4"/>
    <w:multiLevelType w:val="hybridMultilevel"/>
    <w:tmpl w:val="91502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5E6487"/>
    <w:multiLevelType w:val="hybridMultilevel"/>
    <w:tmpl w:val="7EE806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26DC70F7"/>
    <w:multiLevelType w:val="hybridMultilevel"/>
    <w:tmpl w:val="00BA2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5F0452"/>
    <w:multiLevelType w:val="hybridMultilevel"/>
    <w:tmpl w:val="C24096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F01706F"/>
    <w:multiLevelType w:val="hybridMultilevel"/>
    <w:tmpl w:val="518CF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E32A6E"/>
    <w:multiLevelType w:val="hybridMultilevel"/>
    <w:tmpl w:val="0FDE1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0AA7B64"/>
    <w:multiLevelType w:val="hybridMultilevel"/>
    <w:tmpl w:val="8E083F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22A1537"/>
    <w:multiLevelType w:val="hybridMultilevel"/>
    <w:tmpl w:val="F72042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814180"/>
    <w:multiLevelType w:val="hybridMultilevel"/>
    <w:tmpl w:val="132259CE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4">
    <w:nsid w:val="563166A0"/>
    <w:multiLevelType w:val="hybridMultilevel"/>
    <w:tmpl w:val="7B7EF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4E60CDE"/>
    <w:multiLevelType w:val="hybridMultilevel"/>
    <w:tmpl w:val="96A83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8F6607A"/>
    <w:multiLevelType w:val="hybridMultilevel"/>
    <w:tmpl w:val="C5C252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1936BDA"/>
    <w:multiLevelType w:val="hybridMultilevel"/>
    <w:tmpl w:val="BE4036AE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8">
    <w:nsid w:val="7FA646B9"/>
    <w:multiLevelType w:val="hybridMultilevel"/>
    <w:tmpl w:val="D0C848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4"/>
  </w:num>
  <w:num w:numId="3">
    <w:abstractNumId w:val="11"/>
  </w:num>
  <w:num w:numId="4">
    <w:abstractNumId w:val="8"/>
  </w:num>
  <w:num w:numId="5">
    <w:abstractNumId w:val="3"/>
  </w:num>
  <w:num w:numId="6">
    <w:abstractNumId w:val="7"/>
  </w:num>
  <w:num w:numId="7">
    <w:abstractNumId w:val="10"/>
  </w:num>
  <w:num w:numId="8">
    <w:abstractNumId w:val="5"/>
  </w:num>
  <w:num w:numId="9">
    <w:abstractNumId w:val="15"/>
  </w:num>
  <w:num w:numId="10">
    <w:abstractNumId w:val="16"/>
  </w:num>
  <w:num w:numId="11">
    <w:abstractNumId w:val="12"/>
  </w:num>
  <w:num w:numId="12">
    <w:abstractNumId w:val="18"/>
  </w:num>
  <w:num w:numId="13">
    <w:abstractNumId w:val="17"/>
  </w:num>
  <w:num w:numId="14">
    <w:abstractNumId w:val="2"/>
  </w:num>
  <w:num w:numId="15">
    <w:abstractNumId w:val="9"/>
  </w:num>
  <w:num w:numId="16">
    <w:abstractNumId w:val="1"/>
  </w:num>
  <w:num w:numId="17">
    <w:abstractNumId w:val="0"/>
  </w:num>
  <w:num w:numId="18">
    <w:abstractNumId w:val="6"/>
  </w:num>
  <w:num w:numId="19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EC6547"/>
    <w:rsid w:val="0000256E"/>
    <w:rsid w:val="00005251"/>
    <w:rsid w:val="000144CD"/>
    <w:rsid w:val="00017DEC"/>
    <w:rsid w:val="00025A67"/>
    <w:rsid w:val="00032ED2"/>
    <w:rsid w:val="000346B0"/>
    <w:rsid w:val="00035B63"/>
    <w:rsid w:val="00040A09"/>
    <w:rsid w:val="000451E9"/>
    <w:rsid w:val="00055FFD"/>
    <w:rsid w:val="00061A7B"/>
    <w:rsid w:val="00065112"/>
    <w:rsid w:val="000664DF"/>
    <w:rsid w:val="000673B2"/>
    <w:rsid w:val="00072BB4"/>
    <w:rsid w:val="00074F80"/>
    <w:rsid w:val="0008134C"/>
    <w:rsid w:val="00085215"/>
    <w:rsid w:val="0008573C"/>
    <w:rsid w:val="00085CB1"/>
    <w:rsid w:val="000951AA"/>
    <w:rsid w:val="000A33E7"/>
    <w:rsid w:val="000A7C13"/>
    <w:rsid w:val="000B37B5"/>
    <w:rsid w:val="000B43F2"/>
    <w:rsid w:val="000B48FE"/>
    <w:rsid w:val="000C6095"/>
    <w:rsid w:val="000C6295"/>
    <w:rsid w:val="000C690A"/>
    <w:rsid w:val="000C7FAC"/>
    <w:rsid w:val="000E7D29"/>
    <w:rsid w:val="000F41AF"/>
    <w:rsid w:val="000F6188"/>
    <w:rsid w:val="00102D1D"/>
    <w:rsid w:val="00103CB5"/>
    <w:rsid w:val="001052B1"/>
    <w:rsid w:val="001063D0"/>
    <w:rsid w:val="001146A4"/>
    <w:rsid w:val="0012002A"/>
    <w:rsid w:val="00130AA0"/>
    <w:rsid w:val="00131217"/>
    <w:rsid w:val="001354E5"/>
    <w:rsid w:val="00145D03"/>
    <w:rsid w:val="0015038B"/>
    <w:rsid w:val="00156252"/>
    <w:rsid w:val="00165C98"/>
    <w:rsid w:val="00172B45"/>
    <w:rsid w:val="00181BD7"/>
    <w:rsid w:val="001A3F22"/>
    <w:rsid w:val="001A56A5"/>
    <w:rsid w:val="001B0635"/>
    <w:rsid w:val="001B1200"/>
    <w:rsid w:val="001B48AC"/>
    <w:rsid w:val="001B6B57"/>
    <w:rsid w:val="001B7480"/>
    <w:rsid w:val="001C2422"/>
    <w:rsid w:val="001C295E"/>
    <w:rsid w:val="001C3CD0"/>
    <w:rsid w:val="001C684D"/>
    <w:rsid w:val="001D0C94"/>
    <w:rsid w:val="001D17BC"/>
    <w:rsid w:val="001D4AAE"/>
    <w:rsid w:val="001D4F37"/>
    <w:rsid w:val="001D7FDB"/>
    <w:rsid w:val="001E06F6"/>
    <w:rsid w:val="001E33FA"/>
    <w:rsid w:val="001E360C"/>
    <w:rsid w:val="001F2D64"/>
    <w:rsid w:val="001F3A04"/>
    <w:rsid w:val="00203159"/>
    <w:rsid w:val="00212A61"/>
    <w:rsid w:val="00220F8E"/>
    <w:rsid w:val="002234C7"/>
    <w:rsid w:val="002252CF"/>
    <w:rsid w:val="002322F6"/>
    <w:rsid w:val="00233B85"/>
    <w:rsid w:val="0023432B"/>
    <w:rsid w:val="00250AE4"/>
    <w:rsid w:val="00250F6B"/>
    <w:rsid w:val="00257791"/>
    <w:rsid w:val="00263A7F"/>
    <w:rsid w:val="00266F1F"/>
    <w:rsid w:val="00271F49"/>
    <w:rsid w:val="00284222"/>
    <w:rsid w:val="002849A0"/>
    <w:rsid w:val="00286B68"/>
    <w:rsid w:val="0028755C"/>
    <w:rsid w:val="00287C8F"/>
    <w:rsid w:val="0029252F"/>
    <w:rsid w:val="00297366"/>
    <w:rsid w:val="002B5DCC"/>
    <w:rsid w:val="002B772F"/>
    <w:rsid w:val="002C53E1"/>
    <w:rsid w:val="002D307E"/>
    <w:rsid w:val="002D7D55"/>
    <w:rsid w:val="002F4486"/>
    <w:rsid w:val="002F6911"/>
    <w:rsid w:val="00301022"/>
    <w:rsid w:val="00301548"/>
    <w:rsid w:val="0030156B"/>
    <w:rsid w:val="00302CD6"/>
    <w:rsid w:val="003111AA"/>
    <w:rsid w:val="00313DE4"/>
    <w:rsid w:val="00316A7C"/>
    <w:rsid w:val="003253A7"/>
    <w:rsid w:val="003255F3"/>
    <w:rsid w:val="00325788"/>
    <w:rsid w:val="003257DE"/>
    <w:rsid w:val="0032649E"/>
    <w:rsid w:val="003304BD"/>
    <w:rsid w:val="00333A2A"/>
    <w:rsid w:val="003371DA"/>
    <w:rsid w:val="003420B1"/>
    <w:rsid w:val="0034525E"/>
    <w:rsid w:val="00346BDC"/>
    <w:rsid w:val="00360E38"/>
    <w:rsid w:val="00371671"/>
    <w:rsid w:val="0037419E"/>
    <w:rsid w:val="0038266B"/>
    <w:rsid w:val="003838A2"/>
    <w:rsid w:val="00387E88"/>
    <w:rsid w:val="003B2BD7"/>
    <w:rsid w:val="003C4F6E"/>
    <w:rsid w:val="003D5501"/>
    <w:rsid w:val="003D789E"/>
    <w:rsid w:val="003D79A5"/>
    <w:rsid w:val="003E2AFC"/>
    <w:rsid w:val="003E5150"/>
    <w:rsid w:val="003E5D15"/>
    <w:rsid w:val="003F3BDC"/>
    <w:rsid w:val="003F44BA"/>
    <w:rsid w:val="00404D63"/>
    <w:rsid w:val="004050E5"/>
    <w:rsid w:val="0041212F"/>
    <w:rsid w:val="004226DE"/>
    <w:rsid w:val="0043121E"/>
    <w:rsid w:val="00442694"/>
    <w:rsid w:val="004441B5"/>
    <w:rsid w:val="0044641B"/>
    <w:rsid w:val="00451D23"/>
    <w:rsid w:val="00465CC4"/>
    <w:rsid w:val="00467422"/>
    <w:rsid w:val="00472CE3"/>
    <w:rsid w:val="0048256B"/>
    <w:rsid w:val="00482EF1"/>
    <w:rsid w:val="00484B6D"/>
    <w:rsid w:val="00487409"/>
    <w:rsid w:val="00492D64"/>
    <w:rsid w:val="004A040A"/>
    <w:rsid w:val="004A4DB2"/>
    <w:rsid w:val="004B2254"/>
    <w:rsid w:val="004B3FE2"/>
    <w:rsid w:val="004B5C82"/>
    <w:rsid w:val="004B7E36"/>
    <w:rsid w:val="004C34E6"/>
    <w:rsid w:val="004D11AB"/>
    <w:rsid w:val="004D69AE"/>
    <w:rsid w:val="004E12B3"/>
    <w:rsid w:val="004E4524"/>
    <w:rsid w:val="004F62B9"/>
    <w:rsid w:val="004F6EE4"/>
    <w:rsid w:val="00500BF8"/>
    <w:rsid w:val="00502947"/>
    <w:rsid w:val="00506348"/>
    <w:rsid w:val="00506B29"/>
    <w:rsid w:val="00511096"/>
    <w:rsid w:val="00515762"/>
    <w:rsid w:val="005470FD"/>
    <w:rsid w:val="00550ABC"/>
    <w:rsid w:val="00552C01"/>
    <w:rsid w:val="0055333E"/>
    <w:rsid w:val="00555142"/>
    <w:rsid w:val="0055749C"/>
    <w:rsid w:val="00560554"/>
    <w:rsid w:val="00570025"/>
    <w:rsid w:val="005736B6"/>
    <w:rsid w:val="00573A49"/>
    <w:rsid w:val="00575E68"/>
    <w:rsid w:val="00581C9F"/>
    <w:rsid w:val="00582779"/>
    <w:rsid w:val="00586425"/>
    <w:rsid w:val="005952C6"/>
    <w:rsid w:val="005B53B7"/>
    <w:rsid w:val="005C2F55"/>
    <w:rsid w:val="005C3C7B"/>
    <w:rsid w:val="005C672D"/>
    <w:rsid w:val="005D1292"/>
    <w:rsid w:val="005E6A59"/>
    <w:rsid w:val="005F0DC8"/>
    <w:rsid w:val="005F3684"/>
    <w:rsid w:val="005F3A88"/>
    <w:rsid w:val="006054EE"/>
    <w:rsid w:val="006063FC"/>
    <w:rsid w:val="00606C51"/>
    <w:rsid w:val="00611275"/>
    <w:rsid w:val="00614447"/>
    <w:rsid w:val="0061505A"/>
    <w:rsid w:val="00622CE9"/>
    <w:rsid w:val="00631730"/>
    <w:rsid w:val="00632ED9"/>
    <w:rsid w:val="00643652"/>
    <w:rsid w:val="00655D75"/>
    <w:rsid w:val="0065773B"/>
    <w:rsid w:val="0066155F"/>
    <w:rsid w:val="00662E6A"/>
    <w:rsid w:val="0067310B"/>
    <w:rsid w:val="006826E5"/>
    <w:rsid w:val="00683DDC"/>
    <w:rsid w:val="006914F6"/>
    <w:rsid w:val="00693D08"/>
    <w:rsid w:val="006A5480"/>
    <w:rsid w:val="006B16BB"/>
    <w:rsid w:val="006B29CA"/>
    <w:rsid w:val="006B77CA"/>
    <w:rsid w:val="006C1937"/>
    <w:rsid w:val="006C3329"/>
    <w:rsid w:val="006C3CBF"/>
    <w:rsid w:val="006C4980"/>
    <w:rsid w:val="006C7F0F"/>
    <w:rsid w:val="006C7F48"/>
    <w:rsid w:val="006D5E84"/>
    <w:rsid w:val="006D6567"/>
    <w:rsid w:val="006D79D0"/>
    <w:rsid w:val="006E4AD0"/>
    <w:rsid w:val="006F578B"/>
    <w:rsid w:val="006F6ADC"/>
    <w:rsid w:val="0070393E"/>
    <w:rsid w:val="00710C03"/>
    <w:rsid w:val="007133B8"/>
    <w:rsid w:val="007212CF"/>
    <w:rsid w:val="00721FCC"/>
    <w:rsid w:val="0072290B"/>
    <w:rsid w:val="0074135E"/>
    <w:rsid w:val="0074263C"/>
    <w:rsid w:val="00757AE6"/>
    <w:rsid w:val="00776E78"/>
    <w:rsid w:val="0078119B"/>
    <w:rsid w:val="00794655"/>
    <w:rsid w:val="00795950"/>
    <w:rsid w:val="007A52ED"/>
    <w:rsid w:val="007B01B3"/>
    <w:rsid w:val="007C7200"/>
    <w:rsid w:val="007C7204"/>
    <w:rsid w:val="007D511A"/>
    <w:rsid w:val="007E31C9"/>
    <w:rsid w:val="007F1EC3"/>
    <w:rsid w:val="007F2973"/>
    <w:rsid w:val="007F4EA9"/>
    <w:rsid w:val="00806163"/>
    <w:rsid w:val="008112C5"/>
    <w:rsid w:val="00821443"/>
    <w:rsid w:val="00821A00"/>
    <w:rsid w:val="00836B0C"/>
    <w:rsid w:val="00847FBF"/>
    <w:rsid w:val="00854E38"/>
    <w:rsid w:val="00856CD1"/>
    <w:rsid w:val="0086424D"/>
    <w:rsid w:val="0086560E"/>
    <w:rsid w:val="00882FDC"/>
    <w:rsid w:val="008A6BBC"/>
    <w:rsid w:val="008C0214"/>
    <w:rsid w:val="008C5002"/>
    <w:rsid w:val="008C50E1"/>
    <w:rsid w:val="008C60DC"/>
    <w:rsid w:val="008D0782"/>
    <w:rsid w:val="008D0F45"/>
    <w:rsid w:val="008D5053"/>
    <w:rsid w:val="008E37E8"/>
    <w:rsid w:val="008E72DF"/>
    <w:rsid w:val="008F0689"/>
    <w:rsid w:val="008F3389"/>
    <w:rsid w:val="008F4155"/>
    <w:rsid w:val="008F4367"/>
    <w:rsid w:val="0090225F"/>
    <w:rsid w:val="00903CE4"/>
    <w:rsid w:val="009101DA"/>
    <w:rsid w:val="009111F0"/>
    <w:rsid w:val="009304BC"/>
    <w:rsid w:val="009358E8"/>
    <w:rsid w:val="00941EDE"/>
    <w:rsid w:val="009423AE"/>
    <w:rsid w:val="00951018"/>
    <w:rsid w:val="00957667"/>
    <w:rsid w:val="00960004"/>
    <w:rsid w:val="00963C2A"/>
    <w:rsid w:val="009666E6"/>
    <w:rsid w:val="009678BE"/>
    <w:rsid w:val="00970F3B"/>
    <w:rsid w:val="0097178B"/>
    <w:rsid w:val="00972271"/>
    <w:rsid w:val="00985DEC"/>
    <w:rsid w:val="00987C52"/>
    <w:rsid w:val="00992073"/>
    <w:rsid w:val="009A7A6E"/>
    <w:rsid w:val="009B0C19"/>
    <w:rsid w:val="009B46E7"/>
    <w:rsid w:val="009B687F"/>
    <w:rsid w:val="009C4A6F"/>
    <w:rsid w:val="009C5A1D"/>
    <w:rsid w:val="009C69FE"/>
    <w:rsid w:val="009D408B"/>
    <w:rsid w:val="009E036F"/>
    <w:rsid w:val="009E29A0"/>
    <w:rsid w:val="009E4CC2"/>
    <w:rsid w:val="00A00DE0"/>
    <w:rsid w:val="00A03DE3"/>
    <w:rsid w:val="00A06BC1"/>
    <w:rsid w:val="00A06DE9"/>
    <w:rsid w:val="00A13BBD"/>
    <w:rsid w:val="00A20645"/>
    <w:rsid w:val="00A22040"/>
    <w:rsid w:val="00A24F6A"/>
    <w:rsid w:val="00A27565"/>
    <w:rsid w:val="00A31657"/>
    <w:rsid w:val="00A55E2D"/>
    <w:rsid w:val="00A60D3A"/>
    <w:rsid w:val="00A73506"/>
    <w:rsid w:val="00A8279F"/>
    <w:rsid w:val="00A8552B"/>
    <w:rsid w:val="00A86A6C"/>
    <w:rsid w:val="00A91AA5"/>
    <w:rsid w:val="00A9712A"/>
    <w:rsid w:val="00AA4E0E"/>
    <w:rsid w:val="00AB6498"/>
    <w:rsid w:val="00AC3A4C"/>
    <w:rsid w:val="00AE135D"/>
    <w:rsid w:val="00AE6EE0"/>
    <w:rsid w:val="00AF0C1C"/>
    <w:rsid w:val="00B075D7"/>
    <w:rsid w:val="00B07EE0"/>
    <w:rsid w:val="00B104AB"/>
    <w:rsid w:val="00B132B7"/>
    <w:rsid w:val="00B16C84"/>
    <w:rsid w:val="00B234F3"/>
    <w:rsid w:val="00B259AC"/>
    <w:rsid w:val="00B267FB"/>
    <w:rsid w:val="00B3055B"/>
    <w:rsid w:val="00B34405"/>
    <w:rsid w:val="00B400C8"/>
    <w:rsid w:val="00B45D4D"/>
    <w:rsid w:val="00B50CCF"/>
    <w:rsid w:val="00B52037"/>
    <w:rsid w:val="00B632E2"/>
    <w:rsid w:val="00B7031B"/>
    <w:rsid w:val="00B74001"/>
    <w:rsid w:val="00B7419B"/>
    <w:rsid w:val="00B80859"/>
    <w:rsid w:val="00B81832"/>
    <w:rsid w:val="00B82AD1"/>
    <w:rsid w:val="00B83315"/>
    <w:rsid w:val="00B869CF"/>
    <w:rsid w:val="00B92635"/>
    <w:rsid w:val="00B9501A"/>
    <w:rsid w:val="00BA0AF3"/>
    <w:rsid w:val="00BA1F05"/>
    <w:rsid w:val="00BA7579"/>
    <w:rsid w:val="00BB0F21"/>
    <w:rsid w:val="00BB67A4"/>
    <w:rsid w:val="00BB7294"/>
    <w:rsid w:val="00BB7E0D"/>
    <w:rsid w:val="00BC00F6"/>
    <w:rsid w:val="00BC332B"/>
    <w:rsid w:val="00BC7EEE"/>
    <w:rsid w:val="00BD1C55"/>
    <w:rsid w:val="00BD5985"/>
    <w:rsid w:val="00BD698F"/>
    <w:rsid w:val="00BE3E7E"/>
    <w:rsid w:val="00BE6D62"/>
    <w:rsid w:val="00BF4FB0"/>
    <w:rsid w:val="00BF58FD"/>
    <w:rsid w:val="00BF6610"/>
    <w:rsid w:val="00C07E3E"/>
    <w:rsid w:val="00C10440"/>
    <w:rsid w:val="00C23E6C"/>
    <w:rsid w:val="00C3344F"/>
    <w:rsid w:val="00C450CE"/>
    <w:rsid w:val="00C45C9F"/>
    <w:rsid w:val="00C46737"/>
    <w:rsid w:val="00C4796C"/>
    <w:rsid w:val="00C56FAE"/>
    <w:rsid w:val="00C6722B"/>
    <w:rsid w:val="00C6793F"/>
    <w:rsid w:val="00C92CA3"/>
    <w:rsid w:val="00C94A21"/>
    <w:rsid w:val="00CA1756"/>
    <w:rsid w:val="00CB4AA5"/>
    <w:rsid w:val="00CC19FE"/>
    <w:rsid w:val="00CC76BD"/>
    <w:rsid w:val="00CD01F8"/>
    <w:rsid w:val="00CD2232"/>
    <w:rsid w:val="00CD32AD"/>
    <w:rsid w:val="00CE6D36"/>
    <w:rsid w:val="00CE7F04"/>
    <w:rsid w:val="00CF4AEA"/>
    <w:rsid w:val="00D010CF"/>
    <w:rsid w:val="00D07693"/>
    <w:rsid w:val="00D07CF6"/>
    <w:rsid w:val="00D11A37"/>
    <w:rsid w:val="00D14992"/>
    <w:rsid w:val="00D20A0A"/>
    <w:rsid w:val="00D216F2"/>
    <w:rsid w:val="00D24641"/>
    <w:rsid w:val="00D30B3B"/>
    <w:rsid w:val="00D42CC3"/>
    <w:rsid w:val="00D441A5"/>
    <w:rsid w:val="00D463D1"/>
    <w:rsid w:val="00D508B7"/>
    <w:rsid w:val="00D658EB"/>
    <w:rsid w:val="00D72115"/>
    <w:rsid w:val="00D733CD"/>
    <w:rsid w:val="00D746A2"/>
    <w:rsid w:val="00D809AB"/>
    <w:rsid w:val="00D82094"/>
    <w:rsid w:val="00D857DF"/>
    <w:rsid w:val="00D8720F"/>
    <w:rsid w:val="00DA4836"/>
    <w:rsid w:val="00DA7910"/>
    <w:rsid w:val="00DD0A32"/>
    <w:rsid w:val="00DD21C7"/>
    <w:rsid w:val="00DD262A"/>
    <w:rsid w:val="00DE57D3"/>
    <w:rsid w:val="00DF3F83"/>
    <w:rsid w:val="00DF7B50"/>
    <w:rsid w:val="00E0730A"/>
    <w:rsid w:val="00E122E9"/>
    <w:rsid w:val="00E17C75"/>
    <w:rsid w:val="00E21209"/>
    <w:rsid w:val="00E32F1D"/>
    <w:rsid w:val="00E403E9"/>
    <w:rsid w:val="00E40C08"/>
    <w:rsid w:val="00E55695"/>
    <w:rsid w:val="00E60AE9"/>
    <w:rsid w:val="00E86F60"/>
    <w:rsid w:val="00E92A00"/>
    <w:rsid w:val="00E935CF"/>
    <w:rsid w:val="00E97927"/>
    <w:rsid w:val="00EA375F"/>
    <w:rsid w:val="00EB06AC"/>
    <w:rsid w:val="00EC620C"/>
    <w:rsid w:val="00EC6547"/>
    <w:rsid w:val="00ED2075"/>
    <w:rsid w:val="00ED51A9"/>
    <w:rsid w:val="00ED6D81"/>
    <w:rsid w:val="00EE18A7"/>
    <w:rsid w:val="00EE6C7E"/>
    <w:rsid w:val="00EF08B7"/>
    <w:rsid w:val="00F3073B"/>
    <w:rsid w:val="00F30E04"/>
    <w:rsid w:val="00F41130"/>
    <w:rsid w:val="00F461A7"/>
    <w:rsid w:val="00F46653"/>
    <w:rsid w:val="00F555A3"/>
    <w:rsid w:val="00F56E79"/>
    <w:rsid w:val="00F61766"/>
    <w:rsid w:val="00F720AE"/>
    <w:rsid w:val="00F73394"/>
    <w:rsid w:val="00F831E8"/>
    <w:rsid w:val="00F90EF3"/>
    <w:rsid w:val="00F94928"/>
    <w:rsid w:val="00F96949"/>
    <w:rsid w:val="00FA6532"/>
    <w:rsid w:val="00FB444C"/>
    <w:rsid w:val="00FB68CF"/>
    <w:rsid w:val="00FC6740"/>
    <w:rsid w:val="00FD0E6A"/>
    <w:rsid w:val="00FD23CC"/>
    <w:rsid w:val="00FD6E67"/>
    <w:rsid w:val="00FF2CBB"/>
    <w:rsid w:val="00FF41EC"/>
    <w:rsid w:val="00FF50CC"/>
    <w:rsid w:val="00FF5D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096"/>
  </w:style>
  <w:style w:type="paragraph" w:styleId="Heading1">
    <w:name w:val="heading 1"/>
    <w:basedOn w:val="Normal"/>
    <w:next w:val="Normal"/>
    <w:link w:val="Heading1Char"/>
    <w:uiPriority w:val="9"/>
    <w:qFormat/>
    <w:rsid w:val="003C4F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3C4F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4F6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4F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4F6E"/>
  </w:style>
  <w:style w:type="paragraph" w:styleId="Footer">
    <w:name w:val="footer"/>
    <w:basedOn w:val="Normal"/>
    <w:link w:val="FooterChar"/>
    <w:uiPriority w:val="99"/>
    <w:semiHidden/>
    <w:unhideWhenUsed/>
    <w:rsid w:val="003C4F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C4F6E"/>
  </w:style>
  <w:style w:type="paragraph" w:styleId="BalloonText">
    <w:name w:val="Balloon Text"/>
    <w:basedOn w:val="Normal"/>
    <w:link w:val="BalloonTextChar"/>
    <w:uiPriority w:val="99"/>
    <w:semiHidden/>
    <w:unhideWhenUsed/>
    <w:rsid w:val="003C4F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F6E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C4F6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C4F6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4F6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4F6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C4F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C4F6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3C4F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3C4F6E"/>
    <w:rPr>
      <w:color w:val="0000FF" w:themeColor="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32F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32F1D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102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1022"/>
    <w:rPr>
      <w:b/>
      <w:bCs/>
      <w:i/>
      <w:iCs/>
      <w:color w:val="4F81BD" w:themeColor="accent1"/>
    </w:rPr>
  </w:style>
  <w:style w:type="paragraph" w:styleId="NoSpacing">
    <w:name w:val="No Spacing"/>
    <w:link w:val="NoSpacingChar"/>
    <w:uiPriority w:val="1"/>
    <w:qFormat/>
    <w:rsid w:val="0030102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55D75"/>
  </w:style>
  <w:style w:type="table" w:styleId="TableGrid">
    <w:name w:val="Table Grid"/>
    <w:basedOn w:val="TableNormal"/>
    <w:uiPriority w:val="59"/>
    <w:rsid w:val="0048740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B2BD7"/>
    <w:pPr>
      <w:ind w:left="720"/>
      <w:contextualSpacing/>
    </w:pPr>
  </w:style>
  <w:style w:type="paragraph" w:styleId="BodyText">
    <w:name w:val="Body Text"/>
    <w:basedOn w:val="Normal"/>
    <w:link w:val="BodyTextChar"/>
    <w:rsid w:val="00E403E9"/>
    <w:pPr>
      <w:spacing w:after="0" w:line="240" w:lineRule="auto"/>
      <w:jc w:val="both"/>
    </w:pPr>
    <w:rPr>
      <w:rFonts w:ascii="Arial" w:eastAsia="Times New Roman" w:hAnsi="Arial" w:cs="Arial"/>
      <w:sz w:val="20"/>
      <w:szCs w:val="24"/>
    </w:rPr>
  </w:style>
  <w:style w:type="character" w:customStyle="1" w:styleId="BodyTextChar">
    <w:name w:val="Body Text Char"/>
    <w:basedOn w:val="DefaultParagraphFont"/>
    <w:link w:val="BodyText"/>
    <w:rsid w:val="00E403E9"/>
    <w:rPr>
      <w:rFonts w:ascii="Arial" w:eastAsia="Times New Roman" w:hAnsi="Arial" w:cs="Arial"/>
      <w:sz w:val="20"/>
      <w:szCs w:val="24"/>
      <w:lang w:val="en-US"/>
    </w:rPr>
  </w:style>
  <w:style w:type="character" w:customStyle="1" w:styleId="apple-style-span">
    <w:name w:val="apple-style-span"/>
    <w:basedOn w:val="DefaultParagraphFont"/>
    <w:rsid w:val="009423AE"/>
  </w:style>
  <w:style w:type="character" w:customStyle="1" w:styleId="apple-converted-space">
    <w:name w:val="apple-converted-space"/>
    <w:basedOn w:val="DefaultParagraphFont"/>
    <w:rsid w:val="009423AE"/>
  </w:style>
  <w:style w:type="paragraph" w:customStyle="1" w:styleId="Achievement">
    <w:name w:val="Achievement"/>
    <w:basedOn w:val="BodyText"/>
    <w:uiPriority w:val="99"/>
    <w:rsid w:val="00C4796C"/>
    <w:pPr>
      <w:spacing w:after="60" w:line="240" w:lineRule="atLeast"/>
      <w:ind w:left="240" w:hanging="240"/>
    </w:pPr>
    <w:rPr>
      <w:rFonts w:ascii="Garamond" w:hAnsi="Garamond" w:cs="Garamond"/>
      <w:sz w:val="22"/>
      <w:szCs w:val="22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4F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3C4F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4F6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4F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4F6E"/>
  </w:style>
  <w:style w:type="paragraph" w:styleId="Footer">
    <w:name w:val="footer"/>
    <w:basedOn w:val="Normal"/>
    <w:link w:val="FooterChar"/>
    <w:uiPriority w:val="99"/>
    <w:semiHidden/>
    <w:unhideWhenUsed/>
    <w:rsid w:val="003C4F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C4F6E"/>
  </w:style>
  <w:style w:type="paragraph" w:styleId="BalloonText">
    <w:name w:val="Balloon Text"/>
    <w:basedOn w:val="Normal"/>
    <w:link w:val="BalloonTextChar"/>
    <w:uiPriority w:val="99"/>
    <w:semiHidden/>
    <w:unhideWhenUsed/>
    <w:rsid w:val="003C4F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F6E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C4F6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C4F6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4F6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4F6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C4F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C4F6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3C4F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3C4F6E"/>
    <w:rPr>
      <w:color w:val="0000FF" w:themeColor="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32F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32F1D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102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1022"/>
    <w:rPr>
      <w:b/>
      <w:bCs/>
      <w:i/>
      <w:iCs/>
      <w:color w:val="4F81BD" w:themeColor="accent1"/>
    </w:rPr>
  </w:style>
  <w:style w:type="paragraph" w:styleId="NoSpacing">
    <w:name w:val="No Spacing"/>
    <w:link w:val="NoSpacingChar"/>
    <w:uiPriority w:val="1"/>
    <w:qFormat/>
    <w:rsid w:val="0030102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55D75"/>
  </w:style>
  <w:style w:type="table" w:styleId="TableGrid">
    <w:name w:val="Table Grid"/>
    <w:basedOn w:val="TableNormal"/>
    <w:uiPriority w:val="59"/>
    <w:rsid w:val="0048740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B2BD7"/>
    <w:pPr>
      <w:ind w:left="720"/>
      <w:contextualSpacing/>
    </w:pPr>
  </w:style>
  <w:style w:type="paragraph" w:styleId="BodyText">
    <w:name w:val="Body Text"/>
    <w:basedOn w:val="Normal"/>
    <w:link w:val="BodyTextChar"/>
    <w:rsid w:val="00E403E9"/>
    <w:pPr>
      <w:spacing w:after="0" w:line="240" w:lineRule="auto"/>
      <w:jc w:val="both"/>
    </w:pPr>
    <w:rPr>
      <w:rFonts w:ascii="Arial" w:eastAsia="Times New Roman" w:hAnsi="Arial" w:cs="Arial"/>
      <w:sz w:val="20"/>
      <w:szCs w:val="24"/>
    </w:rPr>
  </w:style>
  <w:style w:type="character" w:customStyle="1" w:styleId="BodyTextChar">
    <w:name w:val="Body Text Char"/>
    <w:basedOn w:val="DefaultParagraphFont"/>
    <w:link w:val="BodyText"/>
    <w:rsid w:val="00E403E9"/>
    <w:rPr>
      <w:rFonts w:ascii="Arial" w:eastAsia="Times New Roman" w:hAnsi="Arial" w:cs="Arial"/>
      <w:sz w:val="20"/>
      <w:szCs w:val="24"/>
      <w:lang w:val="en-US"/>
    </w:rPr>
  </w:style>
  <w:style w:type="character" w:customStyle="1" w:styleId="apple-style-span">
    <w:name w:val="apple-style-span"/>
    <w:basedOn w:val="DefaultParagraphFont"/>
    <w:rsid w:val="009423AE"/>
  </w:style>
  <w:style w:type="character" w:customStyle="1" w:styleId="apple-converted-space">
    <w:name w:val="apple-converted-space"/>
    <w:basedOn w:val="DefaultParagraphFont"/>
    <w:rsid w:val="009423AE"/>
  </w:style>
  <w:style w:type="paragraph" w:customStyle="1" w:styleId="Achievement">
    <w:name w:val="Achievement"/>
    <w:basedOn w:val="BodyText"/>
    <w:uiPriority w:val="99"/>
    <w:rsid w:val="00C4796C"/>
    <w:pPr>
      <w:spacing w:after="60" w:line="240" w:lineRule="atLeast"/>
      <w:ind w:left="240" w:hanging="240"/>
    </w:pPr>
    <w:rPr>
      <w:rFonts w:ascii="Garamond" w:hAnsi="Garamond" w:cs="Garamond"/>
      <w:sz w:val="22"/>
      <w:szCs w:val="22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patelashish555@gmail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microsoft.com/office/2007/relationships/stylesWithEffects" Target="stylesWithEffects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ksh\Application%20Data\Microsoft\Templates\TP030004089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3" ma:contentTypeDescription="Create a new document." ma:contentTypeScope="" ma:versionID="37d3ec2b48d53e45b233ad8f52fe1b11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386BD2-CEB7-4244-B415-E363F8438EDE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2.xml><?xml version="1.0" encoding="utf-8"?>
<ds:datastoreItem xmlns:ds="http://schemas.openxmlformats.org/officeDocument/2006/customXml" ds:itemID="{B7AD41B6-8059-4979-BDE5-C7C6A4C938A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D87BBD-2420-479B-8D1F-9345254380C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F3BAA70-DE43-4BB3-A3B4-C6E1AC95C3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TP030004089.dotx</Template>
  <TotalTime>16</TotalTime>
  <Pages>2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Akshar</dc:creator>
  <cp:lastModifiedBy>kashu</cp:lastModifiedBy>
  <cp:revision>9</cp:revision>
  <cp:lastPrinted>2010-08-02T10:25:00Z</cp:lastPrinted>
  <dcterms:created xsi:type="dcterms:W3CDTF">2014-01-09T14:49:00Z</dcterms:created>
  <dcterms:modified xsi:type="dcterms:W3CDTF">2014-01-25T03:22:00Z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TC300040899990</vt:lpwstr>
  </property>
</Properties>
</file>